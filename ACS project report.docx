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Default="005B3AB4">
          <w:pPr>
            <w:rPr>
              <w:noProof/>
            </w:rPr>
          </w:pPr>
          <w:r>
            <w:rPr>
              <w:noProof/>
              <w:lang w:eastAsia="en-US"/>
            </w:rPr>
            <mc:AlternateContent>
              <mc:Choice Requires="wps">
                <w:drawing>
                  <wp:anchor distT="0" distB="0" distL="114300" distR="114300" simplePos="0" relativeHeight="251659264" behindDoc="0" locked="0" layoutInCell="1" allowOverlap="0" wp14:anchorId="0FB6C160" wp14:editId="71253A64">
                    <wp:simplePos x="0" y="0"/>
                    <wp:positionH relativeFrom="margin">
                      <wp:align>left</wp:align>
                    </wp:positionH>
                    <wp:positionV relativeFrom="page">
                      <wp:posOffset>6621780</wp:posOffset>
                    </wp:positionV>
                    <wp:extent cx="5928360" cy="2735580"/>
                    <wp:effectExtent l="0" t="0" r="1524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5928360" cy="2735580"/>
                            </a:xfrm>
                            <a:prstGeom prst="rect">
                              <a:avLst/>
                            </a:prstGeom>
                            <a:noFill/>
                            <a:ln w="6350">
                              <a:noFill/>
                            </a:ln>
                            <a:effectLst/>
                          </wps:spPr>
                          <wps:txbx>
                            <w:txbxContent>
                              <w:p w:rsidR="00D67F9E" w:rsidRDefault="00AB6E0A">
                                <w:pPr>
                                  <w:pStyle w:val="Title"/>
                                </w:pPr>
                                <w:sdt>
                                  <w:sdtPr>
                                    <w:alias w:val="Title"/>
                                    <w:tag w:val=""/>
                                    <w:id w:val="1790474242"/>
                                    <w:placeholder>
                                      <w:docPart w:val="E8019D65F6634492BF780790F7D64E5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67F9E" w:rsidRPr="00177BF4">
                                      <w:t>User privacy invasion: By Disaggregation of AMI data</w:t>
                                    </w:r>
                                  </w:sdtContent>
                                </w:sdt>
                              </w:p>
                              <w:p w:rsidR="00D67F9E" w:rsidRDefault="00D67F9E">
                                <w:pPr>
                                  <w:pStyle w:val="Subtitle"/>
                                </w:pPr>
                                <w:r>
                                  <w:t xml:space="preserve">CS558 Spring </w:t>
                                </w:r>
                                <w:sdt>
                                  <w:sdtPr>
                                    <w:alias w:val="Date"/>
                                    <w:tag w:val=""/>
                                    <w:id w:val="1417830956"/>
                                    <w:placeholder>
                                      <w:docPart w:val="A002DAE7817B4D7BBE993F1072F794F8"/>
                                    </w:placeholder>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r>
                                      <w:t>2015</w:t>
                                    </w:r>
                                  </w:sdtContent>
                                </w:sdt>
                              </w:p>
                              <w:sdt>
                                <w:sdtPr>
                                  <w:alias w:val="Abstract"/>
                                  <w:id w:val="1812897548"/>
                                  <w:placeholder>
                                    <w:docPart w:val="A58C149351CB4CF3BD7AF9F65319C0EC"/>
                                  </w:placeholder>
                                  <w:showingPlcHdr/>
                                  <w:dataBinding w:prefixMappings="xmlns:ns0='http://schemas.microsoft.com/office/2006/coverPageProps'" w:xpath="/ns0:CoverPageProperties[1]/ns0:Abstract[1]" w:storeItemID="{55AF091B-3C7A-41E3-B477-F2FDAA23CFDA}"/>
                                  <w:text/>
                                </w:sdtPr>
                                <w:sdtEndPr/>
                                <w:sdtContent>
                                  <w:p w:rsidR="00D67F9E" w:rsidRDefault="00D67F9E">
                                    <w:pPr>
                                      <w:pStyle w:val="Abstract"/>
                                    </w:pPr>
                                    <w:r>
                                      <w:t>[You can add an abstract or other key statement here. An abstract is typically a short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B6C160" id="_x0000_t202" coordsize="21600,21600" o:spt="202" path="m,l,21600r21600,l21600,xe">
                    <v:stroke joinstyle="miter"/>
                    <v:path gradientshapeok="t" o:connecttype="rect"/>
                  </v:shapetype>
                  <v:shape id="Text Box 6" o:spid="_x0000_s1026" type="#_x0000_t202" alt="Title, Subtitle, and Abstract" style="position:absolute;margin-left:0;margin-top:521.4pt;width:466.8pt;height:21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" o:allowoverlap="f" filled="f" stroked="f" strokeweight=".5pt">
                    <v:textbox inset="0,0,0,0">
                      <w:txbxContent>
                        <w:p w:rsidR="00D67F9E" w:rsidRDefault="00AB6E0A">
                          <w:pPr>
                            <w:pStyle w:val="Title"/>
                          </w:pPr>
                          <w:sdt>
                            <w:sdtPr>
                              <w:alias w:val="Title"/>
                              <w:tag w:val=""/>
                              <w:id w:val="1790474242"/>
                              <w:placeholder>
                                <w:docPart w:val="E8019D65F6634492BF780790F7D64E5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67F9E" w:rsidRPr="00177BF4">
                                <w:t>User privacy invasion: By Disaggregation of AMI data</w:t>
                              </w:r>
                            </w:sdtContent>
                          </w:sdt>
                        </w:p>
                        <w:p w:rsidR="00D67F9E" w:rsidRDefault="00D67F9E">
                          <w:pPr>
                            <w:pStyle w:val="Subtitle"/>
                          </w:pPr>
                          <w:r>
                            <w:t xml:space="preserve">CS558 Spring </w:t>
                          </w:r>
                          <w:sdt>
                            <w:sdtPr>
                              <w:alias w:val="Date"/>
                              <w:tag w:val=""/>
                              <w:id w:val="1417830956"/>
                              <w:placeholder>
                                <w:docPart w:val="A002DAE7817B4D7BBE993F1072F794F8"/>
                              </w:placeholder>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r>
                                <w:t>2015</w:t>
                              </w:r>
                            </w:sdtContent>
                          </w:sdt>
                        </w:p>
                        <w:sdt>
                          <w:sdtPr>
                            <w:alias w:val="Abstract"/>
                            <w:id w:val="1812897548"/>
                            <w:placeholder>
                              <w:docPart w:val="A58C149351CB4CF3BD7AF9F65319C0EC"/>
                            </w:placeholder>
                            <w:showingPlcHdr/>
                            <w:dataBinding w:prefixMappings="xmlns:ns0='http://schemas.microsoft.com/office/2006/coverPageProps'" w:xpath="/ns0:CoverPageProperties[1]/ns0:Abstract[1]" w:storeItemID="{55AF091B-3C7A-41E3-B477-F2FDAA23CFDA}"/>
                            <w:text/>
                          </w:sdtPr>
                          <w:sdtEndPr/>
                          <w:sdtContent>
                            <w:p w:rsidR="00D67F9E" w:rsidRDefault="00D67F9E">
                              <w:pPr>
                                <w:pStyle w:val="Abstract"/>
                              </w:pPr>
                              <w:r>
                                <w:t>[You can add an abstract or other key statement here. An abstract is typically a short summary of the document content.]</w:t>
                              </w:r>
                            </w:p>
                          </w:sdtContent>
                        </w:sdt>
                      </w:txbxContent>
                    </v:textbox>
                    <w10:wrap anchorx="margin" anchory="page"/>
                  </v:shape>
                </w:pict>
              </mc:Fallback>
            </mc:AlternateContent>
          </w:r>
          <w:r w:rsidR="00180692" w:rsidRPr="00180692">
            <w:rPr>
              <w:noProof/>
              <w:lang w:eastAsia="en-US"/>
            </w:rPr>
            <w:drawing>
              <wp:inline distT="0" distB="0" distL="0" distR="0" wp14:anchorId="424745EE" wp14:editId="43529500">
                <wp:extent cx="5928360" cy="4930140"/>
                <wp:effectExtent l="0" t="0" r="0" b="3810"/>
                <wp:docPr id="3" name="Picture 3" descr="C:\Users\Karthik\Downloads\8124790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Downloads\8124790_or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4930140"/>
                        </a:xfrm>
                        <a:prstGeom prst="rect">
                          <a:avLst/>
                        </a:prstGeom>
                        <a:noFill/>
                        <a:ln>
                          <a:noFill/>
                        </a:ln>
                      </pic:spPr>
                    </pic:pic>
                  </a:graphicData>
                </a:graphic>
              </wp:inline>
            </w:drawing>
          </w:r>
          <w:r w:rsidR="00180692" w:rsidRPr="00180692">
            <w:rPr>
              <w:noProof/>
            </w:rPr>
            <w:t xml:space="preserve"> </w:t>
          </w:r>
        </w:p>
        <w:p w:rsidR="00502667" w:rsidRDefault="00502667">
          <w:pPr>
            <w:rPr>
              <w:noProof/>
            </w:rPr>
          </w:pPr>
        </w:p>
        <w:p w:rsidR="00502667" w:rsidRDefault="008A6DF2">
          <w:r>
            <w:br w:type="page"/>
          </w:r>
        </w:p>
      </w:sdtContent>
    </w:sdt>
    <w:sdt>
      <w:sdtPr>
        <w:rPr>
          <w:bCs/>
          <w:noProof/>
          <w:color w:val="7F7F7F" w:themeColor="text1" w:themeTint="80"/>
          <w:sz w:val="20"/>
        </w:rPr>
        <w:id w:val="1866023298"/>
        <w:docPartObj>
          <w:docPartGallery w:val="Table of Contents"/>
          <w:docPartUnique/>
        </w:docPartObj>
      </w:sdtPr>
      <w:sdtEndPr>
        <w:rPr>
          <w:sz w:val="22"/>
        </w:rPr>
      </w:sdtEndPr>
      <w:sdtContent>
        <w:p w:rsidR="00502667" w:rsidRDefault="008A6DF2">
          <w:pPr>
            <w:pStyle w:val="TOCHeading"/>
          </w:pPr>
          <w:r>
            <w:t>Contents</w:t>
          </w:r>
        </w:p>
        <w:p w:rsidR="00502667" w:rsidRDefault="008A6DF2" w:rsidP="00A55DD1">
          <w:pPr>
            <w:pStyle w:val="TOC1"/>
            <w:rPr>
              <w:color w:val="auto"/>
              <w:kern w:val="0"/>
              <w:szCs w:val="22"/>
            </w:rPr>
          </w:pPr>
          <w:r>
            <w:fldChar w:fldCharType="begin"/>
          </w:r>
          <w:r>
            <w:instrText xml:space="preserve"> TOC \o "1-1" \h \z \u </w:instrText>
          </w:r>
          <w:r>
            <w:fldChar w:fldCharType="separate"/>
          </w:r>
          <w:hyperlink w:anchor="_Toc324526961" w:history="1">
            <w:r w:rsidR="00700449">
              <w:rPr>
                <w:rStyle w:val="Hyperlink"/>
              </w:rPr>
              <w:t>Introduction</w:t>
            </w:r>
            <w:r>
              <w:rPr>
                <w:webHidden/>
              </w:rPr>
              <w:tab/>
            </w:r>
            <w:r w:rsidR="00DE6819">
              <w:rPr>
                <w:b/>
                <w:webHidden/>
              </w:rPr>
              <w:t>1</w:t>
            </w:r>
            <w:bookmarkStart w:id="0" w:name="_GoBack"/>
            <w:bookmarkEnd w:id="0"/>
          </w:hyperlink>
        </w:p>
        <w:p w:rsidR="00502667" w:rsidRDefault="00AB6E0A" w:rsidP="00A55DD1">
          <w:pPr>
            <w:pStyle w:val="TOC1"/>
            <w:rPr>
              <w:color w:val="auto"/>
              <w:kern w:val="0"/>
              <w:szCs w:val="22"/>
            </w:rPr>
          </w:pPr>
          <w:hyperlink w:anchor="_Toc324526962" w:history="1">
            <w:r w:rsidR="00700449">
              <w:rPr>
                <w:rStyle w:val="Hyperlink"/>
              </w:rPr>
              <w:t>Project Objective</w:t>
            </w:r>
            <w:r w:rsidR="008A6DF2">
              <w:rPr>
                <w:webHidden/>
              </w:rPr>
              <w:tab/>
            </w:r>
            <w:r w:rsidR="00BB738F">
              <w:rPr>
                <w:webHidden/>
              </w:rPr>
              <w:t>2</w:t>
            </w:r>
          </w:hyperlink>
        </w:p>
        <w:p w:rsidR="00502667" w:rsidRDefault="00EC6043" w:rsidP="00A55DD1">
          <w:pPr>
            <w:pStyle w:val="TOC1"/>
            <w:rPr>
              <w:color w:val="auto"/>
              <w:kern w:val="0"/>
              <w:szCs w:val="22"/>
            </w:rPr>
          </w:pPr>
          <w:r>
            <w:t xml:space="preserve">Data set </w:t>
          </w:r>
          <w:r w:rsidR="001644CE">
            <w:t>briefing</w:t>
          </w:r>
          <w:r>
            <w:t xml:space="preserve"> and </w:t>
          </w:r>
          <w:hyperlink w:anchor="_Toc324526963" w:history="1">
            <w:r w:rsidR="00AA714F">
              <w:rPr>
                <w:rStyle w:val="Hyperlink"/>
              </w:rPr>
              <w:t>Approach</w:t>
            </w:r>
            <w:r w:rsidR="008A6DF2">
              <w:rPr>
                <w:webHidden/>
              </w:rPr>
              <w:tab/>
            </w:r>
            <w:r w:rsidR="00615917">
              <w:rPr>
                <w:webHidden/>
              </w:rPr>
              <w:t>3</w:t>
            </w:r>
          </w:hyperlink>
        </w:p>
        <w:p w:rsidR="00502667" w:rsidRDefault="00615917" w:rsidP="00A55DD1">
          <w:pPr>
            <w:pStyle w:val="TOC1"/>
            <w:rPr>
              <w:color w:val="auto"/>
              <w:kern w:val="0"/>
              <w:szCs w:val="22"/>
            </w:rPr>
          </w:pPr>
          <w:r>
            <w:t xml:space="preserve">Usage and importance of </w:t>
          </w:r>
          <w:hyperlink w:anchor="_Toc324526964" w:history="1">
            <w:r>
              <w:rPr>
                <w:rStyle w:val="Hyperlink"/>
              </w:rPr>
              <w:t>Algorithams</w:t>
            </w:r>
            <w:r w:rsidR="008A6DF2">
              <w:rPr>
                <w:webHidden/>
              </w:rPr>
              <w:tab/>
            </w:r>
            <w:r w:rsidR="007A71C4">
              <w:rPr>
                <w:webHidden/>
              </w:rPr>
              <w:t>4</w:t>
            </w:r>
          </w:hyperlink>
        </w:p>
        <w:p w:rsidR="00502667" w:rsidRPr="00700449" w:rsidRDefault="00AB6E0A" w:rsidP="00A55DD1">
          <w:pPr>
            <w:pStyle w:val="TOC1"/>
            <w:rPr>
              <w:color w:val="646464" w:themeColor="hyperlink"/>
              <w:u w:val="single"/>
            </w:rPr>
          </w:pPr>
          <w:hyperlink w:anchor="_Toc324526965" w:history="1">
            <w:r w:rsidR="00BD636B">
              <w:rPr>
                <w:rStyle w:val="Hyperlink"/>
              </w:rPr>
              <w:t xml:space="preserve">Code snippets and </w:t>
            </w:r>
            <w:r w:rsidR="00963569">
              <w:rPr>
                <w:rStyle w:val="Hyperlink"/>
              </w:rPr>
              <w:t>Critical</w:t>
            </w:r>
            <w:r w:rsidR="00BD636B">
              <w:rPr>
                <w:rStyle w:val="Hyperlink"/>
              </w:rPr>
              <w:t xml:space="preserve"> Ramblings</w:t>
            </w:r>
            <w:r w:rsidR="008A6DF2">
              <w:rPr>
                <w:webHidden/>
              </w:rPr>
              <w:tab/>
            </w:r>
            <w:r w:rsidR="007A71C4">
              <w:rPr>
                <w:webHidden/>
              </w:rPr>
              <w:t>5</w:t>
            </w:r>
          </w:hyperlink>
        </w:p>
        <w:p w:rsidR="00502667" w:rsidRDefault="00AB6E0A" w:rsidP="00A55DD1">
          <w:pPr>
            <w:pStyle w:val="TOC1"/>
            <w:rPr>
              <w:color w:val="auto"/>
              <w:kern w:val="0"/>
              <w:szCs w:val="22"/>
            </w:rPr>
          </w:pPr>
          <w:hyperlink w:anchor="_Toc324526966" w:history="1">
            <w:r w:rsidR="00B97B0B">
              <w:rPr>
                <w:rStyle w:val="Hyperlink"/>
              </w:rPr>
              <w:t>Results</w:t>
            </w:r>
            <w:r w:rsidR="008A6DF2">
              <w:rPr>
                <w:webHidden/>
              </w:rPr>
              <w:tab/>
            </w:r>
            <w:r w:rsidR="00C4753B">
              <w:rPr>
                <w:webHidden/>
              </w:rPr>
              <w:t>8</w:t>
            </w:r>
          </w:hyperlink>
        </w:p>
        <w:p w:rsidR="00502667" w:rsidRDefault="00AB6E0A" w:rsidP="00A55DD1">
          <w:pPr>
            <w:pStyle w:val="TOC1"/>
            <w:rPr>
              <w:color w:val="auto"/>
              <w:kern w:val="0"/>
              <w:szCs w:val="22"/>
            </w:rPr>
          </w:pPr>
          <w:hyperlink w:anchor="_Toc324526967" w:history="1">
            <w:r w:rsidR="00B97B0B">
              <w:rPr>
                <w:rStyle w:val="Hyperlink"/>
              </w:rPr>
              <w:t>Conclusion</w:t>
            </w:r>
            <w:r w:rsidR="00D25270">
              <w:rPr>
                <w:rStyle w:val="Hyperlink"/>
              </w:rPr>
              <w:t>,Future work and References</w:t>
            </w:r>
            <w:r w:rsidR="008A6DF2">
              <w:rPr>
                <w:webHidden/>
              </w:rPr>
              <w:tab/>
            </w:r>
            <w:r w:rsidR="004E6D86">
              <w:rPr>
                <w:webHidden/>
              </w:rPr>
              <w:t>10</w:t>
            </w:r>
          </w:hyperlink>
        </w:p>
        <w:p w:rsidR="00A55DD1" w:rsidRDefault="008A6DF2" w:rsidP="00A55DD1">
          <w:pPr>
            <w:pStyle w:val="TOC1"/>
          </w:pPr>
          <w:r>
            <w:fldChar w:fldCharType="end"/>
          </w:r>
        </w:p>
      </w:sdtContent>
    </w:sdt>
    <w:p w:rsidR="00502667" w:rsidRDefault="00502667">
      <w:pPr>
        <w:rPr>
          <w:b/>
          <w:bCs/>
          <w:noProof/>
        </w:rPr>
      </w:pPr>
    </w:p>
    <w:p w:rsidR="00502667" w:rsidRDefault="00502667">
      <w:pPr>
        <w:sectPr w:rsidR="00502667">
          <w:headerReference w:type="default" r:id="rId12"/>
          <w:footerReference w:type="first" r:id="rId13"/>
          <w:pgSz w:w="12240" w:h="15840" w:code="1"/>
          <w:pgMar w:top="2520" w:right="1512" w:bottom="1800" w:left="1512" w:header="1080" w:footer="720" w:gutter="0"/>
          <w:pgNumType w:start="0"/>
          <w:cols w:space="720"/>
          <w:titlePg/>
          <w:docGrid w:linePitch="360"/>
        </w:sectPr>
      </w:pPr>
    </w:p>
    <w:p w:rsidR="00502667" w:rsidRDefault="007006CB">
      <w:pPr>
        <w:pStyle w:val="Heading1"/>
      </w:pPr>
      <w:r>
        <w:lastRenderedPageBreak/>
        <w:t xml:space="preserve">Introduction to AMI </w:t>
      </w:r>
      <w:r w:rsidR="005D63CE">
        <w:t>and related User Privacy issues</w:t>
      </w:r>
    </w:p>
    <w:p w:rsidR="00502667" w:rsidRDefault="00AB3EC6">
      <w:pPr>
        <w:pStyle w:val="Heading2"/>
      </w:pPr>
      <w:r>
        <w:t>Introduction to AMI infrastrcture</w:t>
      </w:r>
    </w:p>
    <w:p w:rsidR="00AB3EC6" w:rsidRDefault="00AB3EC6" w:rsidP="00810B43">
      <w:r w:rsidRPr="00AB3EC6">
        <w:t>Advanced metering infrastructure (AMI) is an integrated system of smart meters, communications networks, and data management systems that enables two-way communication between utilities of installed vendors and customers who are using those smart meters to regulate the metering infrastructure. Customer systems include in-home displays, home area networks, energy management systems, and other customer-side-of-the-meter equipment that enable smart grid functions in homes, offices, and factories. Time-based rate programs include different types of electricity pricing options for customers that are made possible by AMI and sometimes include customer systems.</w:t>
      </w:r>
    </w:p>
    <w:p w:rsidR="00372C46" w:rsidRDefault="00372C46" w:rsidP="00372C46">
      <w:pPr>
        <w:pStyle w:val="Heading2"/>
      </w:pPr>
      <w:r>
        <w:t xml:space="preserve">Privacy concerns with smart meter infrastructure </w:t>
      </w:r>
    </w:p>
    <w:p w:rsidR="00372C46" w:rsidRDefault="00372C46" w:rsidP="00372C46">
      <w:r w:rsidRPr="00810B43">
        <w:t>Although countless people claim that smart meters invade their privacy, it is unclear as to whether a compelling argument has yet been fully made that properly articulates an invasion of privacy assertion in a way that is understandable or convincing enough to persuade a sufficient number of legislators, governmental officials, court judges, or public utility commission hearing officers. To some extent, concerned consumers and activists have devoted a disproportionate amount of time and energy toward addressing potential health issues related to wireless smart meter RF emissions and have left the privacy arguments somewhat underdeveloped.</w:t>
      </w:r>
    </w:p>
    <w:p w:rsidR="00372C46" w:rsidRDefault="00372C46" w:rsidP="00372C46">
      <w:r w:rsidRPr="007E38B9">
        <w:t xml:space="preserve">Many consumers claim that smart meters violate their constitutional right to privacy based upon the language in the Fourth Amendment to the U.S. Constitution where it states, </w:t>
      </w:r>
      <w:r w:rsidRPr="00E55F3F">
        <w:rPr>
          <w:b/>
        </w:rPr>
        <w:t>“The right of the people to be secure in their persons, houses, papers, and effects, against unreasonable searches, shall not be violated”</w:t>
      </w:r>
      <w:r w:rsidRPr="007E38B9">
        <w:t>. In fact, many state constitutions are even more explicit in nature.</w:t>
      </w:r>
    </w:p>
    <w:p w:rsidR="00502667" w:rsidRDefault="00185260">
      <w:pPr>
        <w:pStyle w:val="Heading2"/>
      </w:pPr>
      <w:r>
        <w:t>Ami – the positive side</w:t>
      </w:r>
    </w:p>
    <w:p w:rsidR="00100BFC" w:rsidRDefault="00E7458F">
      <w:r w:rsidRPr="00E7458F">
        <w:t xml:space="preserve">The conventional electro-mechanical meter was a simple device with a single function – measure cumulative kWh usage to support the billing process. Meters to support Smart Grid will provide sensing and measurement capability to track much more information regarding both the usage and quality of power, and capability to support multiple rate forms. Smart Grid meters will also include communication capability that allow remote access by the utility and even some customers. </w:t>
      </w:r>
    </w:p>
    <w:p w:rsidR="00502667" w:rsidRDefault="0011400E">
      <w:r w:rsidRPr="0011400E">
        <w:t>After the electric company has fully installed its advanced metering infrastructure, smart meters can benefit the electric customer by Offering</w:t>
      </w:r>
      <w:r w:rsidRPr="00EF19FD">
        <w:rPr>
          <w:b/>
        </w:rPr>
        <w:t xml:space="preserve"> more detailed feedback on energy use</w:t>
      </w:r>
      <w:r w:rsidRPr="0011400E">
        <w:t>,</w:t>
      </w:r>
      <w:r w:rsidR="00185260">
        <w:t xml:space="preserve"> </w:t>
      </w:r>
      <w:r w:rsidRPr="0011400E">
        <w:t>Enabling them to</w:t>
      </w:r>
      <w:r w:rsidRPr="00EF19FD">
        <w:rPr>
          <w:b/>
        </w:rPr>
        <w:t xml:space="preserve"> adjust their habits to lower electric bills</w:t>
      </w:r>
      <w:r w:rsidRPr="0011400E">
        <w:t xml:space="preserve"> and Reducing blackouts and system-wide electric failures</w:t>
      </w:r>
      <w:r w:rsidR="00E2420C">
        <w:t xml:space="preserve">. It poses a wide range of uses including </w:t>
      </w:r>
      <w:r w:rsidR="00E2420C" w:rsidRPr="00E2420C">
        <w:t xml:space="preserve">Providing </w:t>
      </w:r>
      <w:r w:rsidR="00E2420C" w:rsidRPr="00A52DC6">
        <w:rPr>
          <w:b/>
        </w:rPr>
        <w:t>real-time data useful for balancing electric loads</w:t>
      </w:r>
      <w:r w:rsidR="00E2420C" w:rsidRPr="00E2420C">
        <w:t xml:space="preserve"> and reducing power outages (blackouts),</w:t>
      </w:r>
      <w:r w:rsidR="00E2420C" w:rsidRPr="00A52DC6">
        <w:rPr>
          <w:b/>
        </w:rPr>
        <w:t xml:space="preserve"> Enabling dynamic pricing</w:t>
      </w:r>
      <w:r w:rsidR="00E2420C" w:rsidRPr="00E2420C">
        <w:t xml:space="preserve"> (raising or lowering the cost of electricity based on demand), Avoiding the capital expense of building new power plants and Helping optimize income with existing resources</w:t>
      </w:r>
      <w:r w:rsidR="00E2420C">
        <w:t>.</w:t>
      </w:r>
    </w:p>
    <w:p w:rsidR="00502667" w:rsidRDefault="00EE6124">
      <w:pPr>
        <w:pStyle w:val="Heading1"/>
      </w:pPr>
      <w:r>
        <w:lastRenderedPageBreak/>
        <w:t>Problem statement</w:t>
      </w:r>
      <w:r w:rsidR="009E7BC3">
        <w:t xml:space="preserve"> and Project Objective</w:t>
      </w:r>
    </w:p>
    <w:p w:rsidR="0013186B" w:rsidRDefault="00151737" w:rsidP="0013186B">
      <w:pPr>
        <w:pStyle w:val="Heading2"/>
      </w:pPr>
      <w:r>
        <w:t>possible Achievements by analysis</w:t>
      </w:r>
    </w:p>
    <w:p w:rsidR="00690265" w:rsidRDefault="00690265" w:rsidP="00163F36">
      <w:r w:rsidRPr="00F60D0D">
        <w:t>This data not only helps utility companies make their businesses more efficient, but also helps consumers save money by using less energy at peak times. So, it is both economical and green. Smart meter infrastructure is fairly new to Utilities industry. As utility companies collect more and more data over the years, they may uncover further uses to these detailed smart meter activities.</w:t>
      </w:r>
      <w:r w:rsidR="006E1C8F">
        <w:t xml:space="preserve">  These are some of the uses</w:t>
      </w:r>
      <w:r w:rsidR="00163F36">
        <w:t xml:space="preserve"> of disaggregation of smart data.</w:t>
      </w:r>
    </w:p>
    <w:p w:rsidR="000B6BBD" w:rsidRDefault="00DE4DA3" w:rsidP="00DE4DA3">
      <w:pPr>
        <w:pStyle w:val="ListParagraph"/>
        <w:numPr>
          <w:ilvl w:val="0"/>
          <w:numId w:val="24"/>
        </w:numPr>
      </w:pPr>
      <w:r>
        <w:t>Invasion of pr</w:t>
      </w:r>
      <w:r w:rsidR="000B6BBD">
        <w:t>ivacy and intrusion of solitude</w:t>
      </w:r>
    </w:p>
    <w:p w:rsidR="000B6BBD" w:rsidRDefault="000B6BBD" w:rsidP="00DE4DA3">
      <w:pPr>
        <w:pStyle w:val="ListParagraph"/>
        <w:numPr>
          <w:ilvl w:val="0"/>
          <w:numId w:val="24"/>
        </w:numPr>
      </w:pPr>
      <w:r>
        <w:t>Near real-time surveillance</w:t>
      </w:r>
    </w:p>
    <w:p w:rsidR="000B6BBD" w:rsidRDefault="000B6BBD" w:rsidP="00DE4DA3">
      <w:pPr>
        <w:pStyle w:val="ListParagraph"/>
        <w:numPr>
          <w:ilvl w:val="0"/>
          <w:numId w:val="24"/>
        </w:numPr>
      </w:pPr>
      <w:r>
        <w:t>Behavior profiling</w:t>
      </w:r>
    </w:p>
    <w:p w:rsidR="000B6BBD" w:rsidRDefault="00DE4DA3" w:rsidP="00DE4DA3">
      <w:pPr>
        <w:pStyle w:val="ListParagraph"/>
        <w:numPr>
          <w:ilvl w:val="0"/>
          <w:numId w:val="24"/>
        </w:numPr>
      </w:pPr>
      <w:r>
        <w:t>Endangering the physical securit</w:t>
      </w:r>
      <w:r w:rsidR="000B6BBD">
        <w:t>y of life, family, and property</w:t>
      </w:r>
    </w:p>
    <w:p w:rsidR="00502667" w:rsidRDefault="00DE4DA3" w:rsidP="00DE4DA3">
      <w:pPr>
        <w:pStyle w:val="ListParagraph"/>
        <w:numPr>
          <w:ilvl w:val="0"/>
          <w:numId w:val="24"/>
        </w:numPr>
      </w:pPr>
      <w:r>
        <w:t>Unwanted publicity and embarrass</w:t>
      </w:r>
      <w:r w:rsidR="000B6BBD">
        <w:t xml:space="preserve">ment (e.g., public disclosure or </w:t>
      </w:r>
      <w:r>
        <w:t>private facts or the publication of facts which place a person in a false</w:t>
      </w:r>
      <w:r w:rsidR="000B6BBD">
        <w:t xml:space="preserve"> </w:t>
      </w:r>
      <w:r>
        <w:t>light)</w:t>
      </w:r>
    </w:p>
    <w:p w:rsidR="00E21F27" w:rsidRDefault="002B799F" w:rsidP="00E21F27">
      <w:pPr>
        <w:pStyle w:val="Heading2"/>
      </w:pPr>
      <w:r>
        <w:t>Problem statement</w:t>
      </w:r>
    </w:p>
    <w:p w:rsidR="002B0C2A" w:rsidRDefault="006A23A2" w:rsidP="00F61FA3">
      <w:r w:rsidRPr="006A23A2">
        <w:t>Clearly, Internet-based protocols, such as IPv4 and IPv6, which have been developed over many years, and which have widespread use, will provide a cost-effective baseline transport. Layering the suite of security protocols developed for IP [such as IPSec and Transport Layer Security (TLS)] on this baseline transport capitalizes on the vast work done in this area by protocol and industry experts. While the smart grid system is made up of a number of “energy” subsystems.</w:t>
      </w:r>
    </w:p>
    <w:p w:rsidR="006A23A2" w:rsidRDefault="002B0C2A" w:rsidP="00F61FA3">
      <w:r>
        <w:t xml:space="preserve">But </w:t>
      </w:r>
      <w:r w:rsidRPr="002B0C2A">
        <w:rPr>
          <w:b/>
        </w:rPr>
        <w:t>Data disaggregation is a major problem even though there are many communication layer level solutions</w:t>
      </w:r>
      <w:r>
        <w:t xml:space="preserve"> provided. </w:t>
      </w:r>
      <w:r w:rsidRPr="00697A40">
        <w:t>Privacy concerns arise in this sense, if interested parties or even bad guys handle this kind of information. In fact, some researches show that it is possible to estimate personal information with a certain degree of accuracy, with relatively unsophisticated hardware and algorithms. In short, there is a need for discussion on the privacy aspect of data collection.</w:t>
      </w:r>
      <w:r w:rsidR="006A23A2" w:rsidRPr="006A23A2">
        <w:t xml:space="preserve"> </w:t>
      </w:r>
    </w:p>
    <w:p w:rsidR="00F60D0D" w:rsidRDefault="00545560" w:rsidP="006A23A2">
      <w:pPr>
        <w:pStyle w:val="Heading2"/>
      </w:pPr>
      <w:r>
        <w:t>Project</w:t>
      </w:r>
      <w:r w:rsidR="009A65F6">
        <w:t xml:space="preserve"> Objecttive </w:t>
      </w:r>
    </w:p>
    <w:p w:rsidR="00912BE5" w:rsidRDefault="009A65F6" w:rsidP="009A65F6">
      <w:r>
        <w:t>The Objective of this project is to d</w:t>
      </w:r>
      <w:r w:rsidRPr="004A14B0">
        <w:t xml:space="preserve">evelop a </w:t>
      </w:r>
      <w:r w:rsidR="002B3FD6">
        <w:t xml:space="preserve">data science </w:t>
      </w:r>
      <w:r w:rsidRPr="004A14B0">
        <w:t xml:space="preserve">methodology </w:t>
      </w:r>
      <w:r w:rsidR="002B3FD6">
        <w:t>of</w:t>
      </w:r>
      <w:r w:rsidRPr="004A14B0">
        <w:t xml:space="preserve"> load </w:t>
      </w:r>
      <w:r w:rsidR="002B3FD6">
        <w:t>dis</w:t>
      </w:r>
      <w:r w:rsidRPr="004A14B0">
        <w:t>aggregation of total house-hold</w:t>
      </w:r>
      <w:r>
        <w:t xml:space="preserve"> </w:t>
      </w:r>
      <w:r w:rsidRPr="004A14B0">
        <w:t xml:space="preserve">(Group of house-holds) </w:t>
      </w:r>
      <w:r>
        <w:t>electric load into its end-uses by employing b</w:t>
      </w:r>
      <w:r w:rsidRPr="004A14B0">
        <w:t xml:space="preserve">y using </w:t>
      </w:r>
      <w:r w:rsidRPr="00602199">
        <w:rPr>
          <w:b/>
        </w:rPr>
        <w:t>Steady State signature</w:t>
      </w:r>
      <w:r w:rsidRPr="004A14B0">
        <w:t xml:space="preserve">, </w:t>
      </w:r>
      <w:r w:rsidRPr="00602199">
        <w:rPr>
          <w:b/>
        </w:rPr>
        <w:t>Frequency analysis</w:t>
      </w:r>
      <w:r w:rsidRPr="004A14B0">
        <w:t xml:space="preserve"> and </w:t>
      </w:r>
      <w:r w:rsidRPr="00602199">
        <w:rPr>
          <w:b/>
        </w:rPr>
        <w:t>Clustering</w:t>
      </w:r>
      <w:r>
        <w:t>.</w:t>
      </w:r>
    </w:p>
    <w:p w:rsidR="005B448F" w:rsidRDefault="00EC6043" w:rsidP="005B448F">
      <w:pPr>
        <w:pStyle w:val="Heading1"/>
      </w:pPr>
      <w:r>
        <w:lastRenderedPageBreak/>
        <w:t>Data set and Approach</w:t>
      </w:r>
    </w:p>
    <w:p w:rsidR="00C063CD" w:rsidRDefault="00C063CD" w:rsidP="00C063CD">
      <w:pPr>
        <w:pStyle w:val="Heading2"/>
        <w:rPr>
          <w:rFonts w:asciiTheme="minorHAnsi" w:eastAsiaTheme="minorEastAsia" w:hAnsiTheme="minorHAnsi" w:cstheme="minorBidi"/>
          <w:sz w:val="22"/>
          <w:szCs w:val="22"/>
        </w:rPr>
      </w:pPr>
      <w:r>
        <w:t>Machine learning Data set Used</w:t>
      </w:r>
    </w:p>
    <w:p w:rsidR="00C063CD" w:rsidRPr="00884781" w:rsidRDefault="00C063CD" w:rsidP="00C063CD">
      <w:pPr>
        <w:pStyle w:val="ListBullet"/>
        <w:numPr>
          <w:ilvl w:val="0"/>
          <w:numId w:val="0"/>
        </w:numPr>
      </w:pPr>
      <w:r w:rsidRPr="00884781">
        <w:t>I am using a data set that is measured at UCI (Center for machine learning and IS).</w:t>
      </w:r>
    </w:p>
    <w:p w:rsidR="00C063CD" w:rsidRPr="00884781" w:rsidRDefault="00C063CD" w:rsidP="00C063CD">
      <w:pPr>
        <w:pStyle w:val="ListBullet"/>
      </w:pPr>
      <w:r w:rsidRPr="00884781">
        <w:t xml:space="preserve"> 20,75,259 Measurements of electric power consumption in one household </w:t>
      </w:r>
    </w:p>
    <w:p w:rsidR="00C063CD" w:rsidRPr="00884781" w:rsidRDefault="00C063CD" w:rsidP="00C063CD">
      <w:pPr>
        <w:pStyle w:val="ListBullet"/>
      </w:pPr>
      <w:r w:rsidRPr="00884781">
        <w:t xml:space="preserve">A one-minute sampling rate </w:t>
      </w:r>
    </w:p>
    <w:p w:rsidR="00C063CD" w:rsidRPr="00884781" w:rsidRDefault="00C063CD" w:rsidP="00C063CD">
      <w:pPr>
        <w:pStyle w:val="ListBullet"/>
      </w:pPr>
      <w:r w:rsidRPr="00884781">
        <w:t>A period of almost 4 years</w:t>
      </w:r>
    </w:p>
    <w:p w:rsidR="00C063CD" w:rsidRPr="00884781" w:rsidRDefault="00C063CD" w:rsidP="00C063CD">
      <w:pPr>
        <w:pStyle w:val="ListBullet"/>
      </w:pPr>
      <w:r w:rsidRPr="00884781">
        <w:t xml:space="preserve">Different electrical quantities </w:t>
      </w:r>
    </w:p>
    <w:p w:rsidR="00C063CD" w:rsidRDefault="00ED5872" w:rsidP="00C063CD">
      <w:pPr>
        <w:pStyle w:val="ListBullet"/>
      </w:pPr>
      <w:r w:rsidRPr="00ED5872">
        <w:rPr>
          <w:noProof/>
          <w:lang w:eastAsia="en-US"/>
        </w:rPr>
        <w:drawing>
          <wp:anchor distT="0" distB="0" distL="114300" distR="114300" simplePos="0" relativeHeight="251664384" behindDoc="0" locked="0" layoutInCell="1" allowOverlap="1" wp14:anchorId="7CED459F" wp14:editId="3594EB7C">
            <wp:simplePos x="0" y="0"/>
            <wp:positionH relativeFrom="column">
              <wp:posOffset>7048500</wp:posOffset>
            </wp:positionH>
            <wp:positionV relativeFrom="paragraph">
              <wp:posOffset>48895</wp:posOffset>
            </wp:positionV>
            <wp:extent cx="731520" cy="731520"/>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Pr="00ED5872">
        <w:rPr>
          <w:noProof/>
          <w:lang w:eastAsia="en-US"/>
        </w:rPr>
        <w:drawing>
          <wp:anchor distT="0" distB="0" distL="114300" distR="114300" simplePos="0" relativeHeight="251665408" behindDoc="0" locked="0" layoutInCell="1" allowOverlap="1" wp14:anchorId="2D1ABE4D" wp14:editId="76036A09">
            <wp:simplePos x="0" y="0"/>
            <wp:positionH relativeFrom="column">
              <wp:posOffset>8496300</wp:posOffset>
            </wp:positionH>
            <wp:positionV relativeFrom="paragraph">
              <wp:posOffset>71755</wp:posOffset>
            </wp:positionV>
            <wp:extent cx="731520" cy="731520"/>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C063CD" w:rsidRPr="00884781">
        <w:t>Some sub-metering values are available (3 meters in data set)</w:t>
      </w:r>
      <w:r w:rsidR="002F5BAB" w:rsidRPr="002F5BAB">
        <w:rPr>
          <w:noProof/>
          <w:lang w:eastAsia="en-US"/>
        </w:rPr>
        <w:t xml:space="preserve"> </w:t>
      </w:r>
    </w:p>
    <w:p w:rsidR="00315D26" w:rsidRDefault="00315D26" w:rsidP="00315D26">
      <w:pPr>
        <w:pStyle w:val="ListBullet"/>
        <w:numPr>
          <w:ilvl w:val="0"/>
          <w:numId w:val="0"/>
        </w:numPr>
      </w:pPr>
      <w:r>
        <w:rPr>
          <w:noProof/>
          <w:lang w:eastAsia="en-US"/>
        </w:rPr>
        <w:t xml:space="preserve">The appliances </w:t>
      </w:r>
      <w:r w:rsidR="000B760B">
        <w:rPr>
          <w:noProof/>
          <w:lang w:eastAsia="en-US"/>
        </w:rPr>
        <w:t>that the data set were built on are as below.</w:t>
      </w:r>
      <w:r>
        <w:rPr>
          <w:noProof/>
          <w:lang w:eastAsia="en-US"/>
        </w:rPr>
        <w:t xml:space="preserve"> </w:t>
      </w:r>
    </w:p>
    <w:p w:rsidR="00ED5872" w:rsidRDefault="00C3200C" w:rsidP="00ED5872">
      <w:pPr>
        <w:pStyle w:val="ListBullet"/>
        <w:numPr>
          <w:ilvl w:val="0"/>
          <w:numId w:val="0"/>
        </w:numPr>
        <w:ind w:left="360"/>
      </w:pPr>
      <w:r w:rsidRPr="002F5BAB">
        <w:rPr>
          <w:noProof/>
          <w:lang w:eastAsia="en-US"/>
        </w:rPr>
        <w:drawing>
          <wp:anchor distT="0" distB="0" distL="114300" distR="114300" simplePos="0" relativeHeight="251670528" behindDoc="0" locked="0" layoutInCell="1" allowOverlap="1" wp14:anchorId="02C87CD0" wp14:editId="6068DDD9">
            <wp:simplePos x="0" y="0"/>
            <wp:positionH relativeFrom="column">
              <wp:posOffset>4792980</wp:posOffset>
            </wp:positionH>
            <wp:positionV relativeFrom="paragraph">
              <wp:posOffset>5715</wp:posOffset>
            </wp:positionV>
            <wp:extent cx="739140" cy="739140"/>
            <wp:effectExtent l="0" t="0" r="3810" b="3810"/>
            <wp:wrapNone/>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39140" cy="739140"/>
                    </a:xfrm>
                    <a:prstGeom prst="rect">
                      <a:avLst/>
                    </a:prstGeom>
                  </pic:spPr>
                </pic:pic>
              </a:graphicData>
            </a:graphic>
            <wp14:sizeRelH relativeFrom="margin">
              <wp14:pctWidth>0</wp14:pctWidth>
            </wp14:sizeRelH>
            <wp14:sizeRelV relativeFrom="margin">
              <wp14:pctHeight>0</wp14:pctHeight>
            </wp14:sizeRelV>
          </wp:anchor>
        </w:drawing>
      </w:r>
      <w:r w:rsidRPr="002F5BAB">
        <w:rPr>
          <w:noProof/>
          <w:lang w:eastAsia="en-US"/>
        </w:rPr>
        <w:drawing>
          <wp:anchor distT="0" distB="0" distL="114300" distR="114300" simplePos="0" relativeHeight="251669504" behindDoc="0" locked="0" layoutInCell="1" allowOverlap="1" wp14:anchorId="30826B0B" wp14:editId="165153C0">
            <wp:simplePos x="0" y="0"/>
            <wp:positionH relativeFrom="column">
              <wp:posOffset>4030980</wp:posOffset>
            </wp:positionH>
            <wp:positionV relativeFrom="paragraph">
              <wp:posOffset>5715</wp:posOffset>
            </wp:positionV>
            <wp:extent cx="739140" cy="739140"/>
            <wp:effectExtent l="0" t="0" r="3810" b="381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39140" cy="739140"/>
                    </a:xfrm>
                    <a:prstGeom prst="rect">
                      <a:avLst/>
                    </a:prstGeom>
                  </pic:spPr>
                </pic:pic>
              </a:graphicData>
            </a:graphic>
            <wp14:sizeRelH relativeFrom="margin">
              <wp14:pctWidth>0</wp14:pctWidth>
            </wp14:sizeRelH>
            <wp14:sizeRelV relativeFrom="margin">
              <wp14:pctHeight>0</wp14:pctHeight>
            </wp14:sizeRelV>
          </wp:anchor>
        </w:drawing>
      </w:r>
      <w:r w:rsidR="00315D26" w:rsidRPr="00ED5872">
        <w:rPr>
          <w:noProof/>
          <w:lang w:eastAsia="en-US"/>
        </w:rPr>
        <w:drawing>
          <wp:anchor distT="0" distB="0" distL="114300" distR="114300" simplePos="0" relativeHeight="251663360" behindDoc="0" locked="0" layoutInCell="1" allowOverlap="1" wp14:anchorId="49069C8E" wp14:editId="1DB0C915">
            <wp:simplePos x="0" y="0"/>
            <wp:positionH relativeFrom="column">
              <wp:posOffset>3223260</wp:posOffset>
            </wp:positionH>
            <wp:positionV relativeFrom="paragraph">
              <wp:posOffset>5715</wp:posOffset>
            </wp:positionV>
            <wp:extent cx="731520" cy="73152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315D26" w:rsidRPr="00ED5872">
        <w:rPr>
          <w:noProof/>
          <w:lang w:eastAsia="en-US"/>
        </w:rPr>
        <w:drawing>
          <wp:anchor distT="0" distB="0" distL="114300" distR="114300" simplePos="0" relativeHeight="251661312" behindDoc="0" locked="0" layoutInCell="1" allowOverlap="1" wp14:anchorId="221EE7C6" wp14:editId="16AE52CD">
            <wp:simplePos x="0" y="0"/>
            <wp:positionH relativeFrom="column">
              <wp:posOffset>1638300</wp:posOffset>
            </wp:positionH>
            <wp:positionV relativeFrom="paragraph">
              <wp:posOffset>5715</wp:posOffset>
            </wp:positionV>
            <wp:extent cx="731520" cy="73152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D5872" w:rsidRPr="00ED5872">
        <w:rPr>
          <w:noProof/>
          <w:lang w:eastAsia="en-US"/>
        </w:rPr>
        <w:drawing>
          <wp:anchor distT="0" distB="0" distL="114300" distR="114300" simplePos="0" relativeHeight="251662336" behindDoc="0" locked="0" layoutInCell="1" allowOverlap="1" wp14:anchorId="6702A3A2" wp14:editId="6B4C6EEB">
            <wp:simplePos x="0" y="0"/>
            <wp:positionH relativeFrom="column">
              <wp:posOffset>2415540</wp:posOffset>
            </wp:positionH>
            <wp:positionV relativeFrom="paragraph">
              <wp:posOffset>4445</wp:posOffset>
            </wp:positionV>
            <wp:extent cx="731520" cy="731520"/>
            <wp:effectExtent l="0" t="0" r="0"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D5872" w:rsidRPr="00ED5872">
        <w:rPr>
          <w:noProof/>
          <w:lang w:eastAsia="en-US"/>
        </w:rPr>
        <w:drawing>
          <wp:anchor distT="0" distB="0" distL="114300" distR="114300" simplePos="0" relativeHeight="251666432" behindDoc="0" locked="0" layoutInCell="1" allowOverlap="1" wp14:anchorId="548FA659" wp14:editId="25ED8B36">
            <wp:simplePos x="0" y="0"/>
            <wp:positionH relativeFrom="column">
              <wp:posOffset>822960</wp:posOffset>
            </wp:positionH>
            <wp:positionV relativeFrom="paragraph">
              <wp:posOffset>4445</wp:posOffset>
            </wp:positionV>
            <wp:extent cx="731520" cy="731520"/>
            <wp:effectExtent l="0" t="0" r="0" b="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D5872" w:rsidRPr="00ED5872">
        <w:rPr>
          <w:noProof/>
          <w:lang w:eastAsia="en-US"/>
        </w:rPr>
        <w:drawing>
          <wp:anchor distT="0" distB="0" distL="114300" distR="114300" simplePos="0" relativeHeight="251667456" behindDoc="0" locked="0" layoutInCell="1" allowOverlap="1" wp14:anchorId="25025928" wp14:editId="66231265">
            <wp:simplePos x="0" y="0"/>
            <wp:positionH relativeFrom="margin">
              <wp:align>left</wp:align>
            </wp:positionH>
            <wp:positionV relativeFrom="paragraph">
              <wp:posOffset>4445</wp:posOffset>
            </wp:positionV>
            <wp:extent cx="731520" cy="731520"/>
            <wp:effectExtent l="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p>
    <w:p w:rsidR="00ED5872" w:rsidRDefault="00ED5872" w:rsidP="005B448F">
      <w:pPr>
        <w:pStyle w:val="Heading2"/>
      </w:pPr>
    </w:p>
    <w:p w:rsidR="005B448F" w:rsidRDefault="00EC6043" w:rsidP="005B448F">
      <w:pPr>
        <w:pStyle w:val="Heading2"/>
      </w:pPr>
      <w:r>
        <w:t>My approach on data Disaggregation</w:t>
      </w:r>
    </w:p>
    <w:p w:rsidR="002A55C4" w:rsidRDefault="005B448F" w:rsidP="002A55C4">
      <w:r w:rsidRPr="005B448F">
        <w:t>In this project in order to achieve the goal we employ Knapsack algorithm to retrieve the individual appliance’s power consumption signatures to indicate which appliance is on or off at a given instance of time and K means clustering to cluster the result of knapsack algorithm into group of appliances which are usually on at the same time interval.</w:t>
      </w:r>
    </w:p>
    <w:p w:rsidR="0067184F" w:rsidRDefault="00383E0D" w:rsidP="00383E0D">
      <w:pPr>
        <w:pStyle w:val="Heading2"/>
      </w:pPr>
      <w:r>
        <w:t>Flow chart for my approach</w:t>
      </w:r>
    </w:p>
    <w:p w:rsidR="00502667" w:rsidRDefault="00383E0D" w:rsidP="00BB65BA">
      <w:pPr>
        <w:pStyle w:val="ListBullet"/>
        <w:numPr>
          <w:ilvl w:val="0"/>
          <w:numId w:val="0"/>
        </w:numPr>
      </w:pPr>
      <w:r w:rsidRPr="00383E0D">
        <w:rPr>
          <w:noProof/>
          <w:lang w:eastAsia="en-US"/>
        </w:rPr>
        <w:drawing>
          <wp:inline distT="0" distB="0" distL="0" distR="0">
            <wp:extent cx="6042660" cy="2788920"/>
            <wp:effectExtent l="0" t="0" r="0" b="0"/>
            <wp:docPr id="20" name="Picture 20" descr="C:\Users\Karthik\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Downloads\Untitled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2660" cy="2788920"/>
                    </a:xfrm>
                    <a:prstGeom prst="rect">
                      <a:avLst/>
                    </a:prstGeom>
                    <a:noFill/>
                    <a:ln>
                      <a:noFill/>
                    </a:ln>
                  </pic:spPr>
                </pic:pic>
              </a:graphicData>
            </a:graphic>
          </wp:inline>
        </w:drawing>
      </w:r>
    </w:p>
    <w:p w:rsidR="00502667" w:rsidRDefault="00615917">
      <w:pPr>
        <w:pStyle w:val="Heading1"/>
      </w:pPr>
      <w:r>
        <w:lastRenderedPageBreak/>
        <w:t>Usage and Importance of Algorithms</w:t>
      </w:r>
    </w:p>
    <w:p w:rsidR="00D314C3" w:rsidRDefault="00D314C3" w:rsidP="00D314C3">
      <w:pPr>
        <w:pStyle w:val="Heading2"/>
      </w:pPr>
      <w:r>
        <w:t>Algorithms explained</w:t>
      </w:r>
    </w:p>
    <w:sdt>
      <w:sdtPr>
        <w:id w:val="-1058388881"/>
        <w:placeholder>
          <w:docPart w:val="D6F96A4BA1DA4F3D84D2C4CFA90D2BED"/>
        </w:placeholder>
        <w:temporary/>
        <w:showingPlcHdr/>
        <w15:appearance w15:val="hidden"/>
        <w:text/>
      </w:sdtPr>
      <w:sdtEndPr/>
      <w:sdtContent>
        <w:p w:rsidR="00937593" w:rsidRDefault="00D314C3" w:rsidP="00D314C3">
          <w:r>
            <w:t>When you have a document that shows a lot of numbers, it’s a good idea to have a little text that explains the numbers. You can do that here.</w:t>
          </w:r>
        </w:p>
      </w:sdtContent>
    </w:sdt>
    <w:p w:rsidR="00937593" w:rsidRDefault="002451BD" w:rsidP="00937593">
      <w:r>
        <w:rPr>
          <w:noProof/>
          <w:lang w:eastAsia="en-US"/>
        </w:rPr>
        <w:drawing>
          <wp:anchor distT="0" distB="0" distL="114300" distR="114300" simplePos="0" relativeHeight="251673600" behindDoc="1" locked="0" layoutInCell="1" allowOverlap="1" wp14:anchorId="1B716A0E" wp14:editId="68FE5B72">
            <wp:simplePos x="0" y="0"/>
            <wp:positionH relativeFrom="margin">
              <wp:posOffset>4636135</wp:posOffset>
            </wp:positionH>
            <wp:positionV relativeFrom="paragraph">
              <wp:posOffset>1852295</wp:posOffset>
            </wp:positionV>
            <wp:extent cx="1169670" cy="1303020"/>
            <wp:effectExtent l="0" t="0" r="0" b="0"/>
            <wp:wrapTight wrapText="bothSides">
              <wp:wrapPolygon edited="0">
                <wp:start x="8795" y="0"/>
                <wp:lineTo x="0" y="4421"/>
                <wp:lineTo x="0" y="16737"/>
                <wp:lineTo x="8091" y="20211"/>
                <wp:lineTo x="8795" y="21158"/>
                <wp:lineTo x="12313" y="21158"/>
                <wp:lineTo x="13368" y="20211"/>
                <wp:lineTo x="21107" y="16737"/>
                <wp:lineTo x="21107" y="4737"/>
                <wp:lineTo x="18997" y="3158"/>
                <wp:lineTo x="12664" y="0"/>
                <wp:lineTo x="8795" y="0"/>
              </wp:wrapPolygon>
            </wp:wrapTight>
            <wp:docPr id="18" name="Picture 18" descr="C:\Users\Karthik\Downloads\ministry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Downloads\ministryicon.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6967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5FDD">
        <w:rPr>
          <w:noProof/>
          <w:lang w:eastAsia="en-US"/>
        </w:rPr>
        <w:drawing>
          <wp:anchor distT="0" distB="0" distL="114300" distR="114300" simplePos="0" relativeHeight="251672576" behindDoc="1" locked="0" layoutInCell="1" allowOverlap="1" wp14:anchorId="0CBD0D55" wp14:editId="4BB5375E">
            <wp:simplePos x="0" y="0"/>
            <wp:positionH relativeFrom="margin">
              <wp:align>left</wp:align>
            </wp:positionH>
            <wp:positionV relativeFrom="paragraph">
              <wp:posOffset>1905</wp:posOffset>
            </wp:positionV>
            <wp:extent cx="1112520" cy="1112520"/>
            <wp:effectExtent l="0" t="0" r="0" b="0"/>
            <wp:wrapTight wrapText="bothSides">
              <wp:wrapPolygon edited="0">
                <wp:start x="7767" y="0"/>
                <wp:lineTo x="5548" y="370"/>
                <wp:lineTo x="370" y="4808"/>
                <wp:lineTo x="0" y="7767"/>
                <wp:lineTo x="0" y="13685"/>
                <wp:lineTo x="1849" y="17753"/>
                <wp:lineTo x="1849" y="18123"/>
                <wp:lineTo x="7027" y="21082"/>
                <wp:lineTo x="7767" y="21082"/>
                <wp:lineTo x="13315" y="21082"/>
                <wp:lineTo x="14055" y="21082"/>
                <wp:lineTo x="19233" y="18123"/>
                <wp:lineTo x="19233" y="17753"/>
                <wp:lineTo x="21082" y="13685"/>
                <wp:lineTo x="21082" y="7767"/>
                <wp:lineTo x="20712" y="4808"/>
                <wp:lineTo x="15534" y="370"/>
                <wp:lineTo x="13315" y="0"/>
                <wp:lineTo x="7767" y="0"/>
              </wp:wrapPolygon>
            </wp:wrapTight>
            <wp:docPr id="14" name="Picture 14" descr="C:\Users\Karthik\Downloads\Hiking-Backpac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Downloads\Hiking-Backpack-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593" w:rsidRPr="002D5FDD">
        <w:t xml:space="preserve"> </w:t>
      </w:r>
      <w:r w:rsidR="002B21CD" w:rsidRPr="002B21CD">
        <w:rPr>
          <w:b/>
        </w:rPr>
        <w:t xml:space="preserve">0/1 </w:t>
      </w:r>
      <w:r w:rsidR="00937593" w:rsidRPr="00EE4A2D">
        <w:rPr>
          <w:b/>
        </w:rPr>
        <w:t xml:space="preserve">Knapsack </w:t>
      </w:r>
      <w:r w:rsidR="00F73150">
        <w:t xml:space="preserve">is a combinatorial optimization algorithm which given a set of items, each with a mass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 We </w:t>
      </w:r>
      <w:r w:rsidR="00F73150" w:rsidRPr="00F97218">
        <w:rPr>
          <w:b/>
        </w:rPr>
        <w:t>use this algorithm to help us retrieve the appliances that are ‘ON’ at a given point of time from the input aggregate data of power consumption of a regular house hold</w:t>
      </w:r>
      <w:r w:rsidR="00F73150">
        <w:t>. Using these power consumption signatures, the algorithm, tries to fit the maximum number of appliances within the Actual power consumption in KW from the aggregated input of the household for that given time instance. Employing this method we can derive which appliances are actually ‘ON’ at a given instance of time to use it for further processing.</w:t>
      </w:r>
    </w:p>
    <w:p w:rsidR="00937593" w:rsidRPr="005B448F" w:rsidRDefault="007957C8" w:rsidP="00937593">
      <w:r>
        <w:rPr>
          <w:b/>
        </w:rPr>
        <w:t>K-means clustering</w:t>
      </w:r>
      <w:r w:rsidR="00F82947">
        <w:rPr>
          <w:b/>
        </w:rPr>
        <w:t xml:space="preserve"> </w:t>
      </w:r>
      <w:r w:rsidR="00F82947" w:rsidRPr="00530464">
        <w:t>is</w:t>
      </w:r>
      <w:r w:rsidR="002B21CD">
        <w:t xml:space="preserve"> a method of vector quantization, popular for cluster analysis in data mining. K-means clustering aims to partition n observations into k clusters in which each observation belongs to the cluster with the nearest mean, serving as a prototype of the cluster. We use </w:t>
      </w:r>
      <w:r w:rsidR="002B21CD" w:rsidRPr="00F97218">
        <w:rPr>
          <w:b/>
        </w:rPr>
        <w:t>this algorithm to help us cluster the output of the knapsack algorithm</w:t>
      </w:r>
      <w:r w:rsidR="002B21CD">
        <w:t>, which is the appliances that are ON at a given instance of time. K means clusters the appliances to groups of clusters which show all the other appliances which are also ON along with it. This can be used for both good, an Electric service company attempting to save up energy during the peak hours and also save money for the consumers as well as nefarious purposes as a thief using this to evaluate the patterns and using them to his advantage, to maybe attack when the house owners are sleeping or are away.</w:t>
      </w:r>
    </w:p>
    <w:p w:rsidR="00937593" w:rsidRPr="00937593" w:rsidRDefault="00937593" w:rsidP="00937593">
      <w:r>
        <w:rPr>
          <w:noProof/>
          <w:lang w:eastAsia="en-US"/>
        </w:rPr>
        <w:drawing>
          <wp:anchor distT="0" distB="0" distL="114300" distR="114300" simplePos="0" relativeHeight="251674624" behindDoc="1" locked="0" layoutInCell="1" allowOverlap="1">
            <wp:simplePos x="0" y="0"/>
            <wp:positionH relativeFrom="column">
              <wp:posOffset>0</wp:posOffset>
            </wp:positionH>
            <wp:positionV relativeFrom="paragraph">
              <wp:posOffset>-2540</wp:posOffset>
            </wp:positionV>
            <wp:extent cx="1112520" cy="1112520"/>
            <wp:effectExtent l="0" t="0" r="0" b="0"/>
            <wp:wrapTight wrapText="bothSides">
              <wp:wrapPolygon edited="0">
                <wp:start x="7027" y="0"/>
                <wp:lineTo x="4438" y="1110"/>
                <wp:lineTo x="0" y="4808"/>
                <wp:lineTo x="0" y="14055"/>
                <wp:lineTo x="1849" y="17753"/>
                <wp:lineTo x="1849" y="18123"/>
                <wp:lineTo x="6288" y="21082"/>
                <wp:lineTo x="7027" y="21082"/>
                <wp:lineTo x="14055" y="21082"/>
                <wp:lineTo x="14795" y="21082"/>
                <wp:lineTo x="19233" y="18123"/>
                <wp:lineTo x="19233" y="17753"/>
                <wp:lineTo x="21082" y="14055"/>
                <wp:lineTo x="21082" y="4808"/>
                <wp:lineTo x="16644" y="1110"/>
                <wp:lineTo x="14055" y="0"/>
                <wp:lineTo x="7027" y="0"/>
              </wp:wrapPolygon>
            </wp:wrapTight>
            <wp:docPr id="19" name="Picture 19" descr="C:\Users\Karthik\Downloads\Martin-Forestry-Tre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Downloads\Martin-Forestry-Tree-Ic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5DB" w:rsidRPr="00FB45DB">
        <w:t xml:space="preserve"> </w:t>
      </w:r>
      <w:r w:rsidR="00FB45DB" w:rsidRPr="00952581">
        <w:rPr>
          <w:b/>
        </w:rPr>
        <w:t>Random forest</w:t>
      </w:r>
      <w:r w:rsidR="00952581" w:rsidRPr="00952581">
        <w:rPr>
          <w:b/>
        </w:rPr>
        <w:t>s</w:t>
      </w:r>
      <w:r w:rsidR="00FB45DB" w:rsidRPr="00FB45DB">
        <w:t xml:space="preserve"> is an ensemble classifier that consists of many decision trees and outputs the class that is the mode of the class's output by individual trees.</w:t>
      </w:r>
      <w:r w:rsidR="00AB537A">
        <w:t xml:space="preserve"> These</w:t>
      </w:r>
      <w:r w:rsidR="00AB537A" w:rsidRPr="00AB537A">
        <w:t xml:space="preserve"> are combination of </w:t>
      </w:r>
      <w:r w:rsidR="00AB537A" w:rsidRPr="00F97218">
        <w:rPr>
          <w:b/>
        </w:rPr>
        <w:t xml:space="preserve">tree predictors such that each tree depends on the values of a random vector sampled independently </w:t>
      </w:r>
      <w:r w:rsidR="00AB537A" w:rsidRPr="00AB537A">
        <w:t>and with the same distribution for all trees in the forest. The generalization error for forests converges as to a limit as the number of trees in the forest becomes large. </w:t>
      </w:r>
      <w:r w:rsidR="009A59BC" w:rsidRPr="009A59BC">
        <w:rPr>
          <w:b/>
        </w:rPr>
        <w:t>CART</w:t>
      </w:r>
      <w:r w:rsidR="009A59BC">
        <w:rPr>
          <w:b/>
        </w:rPr>
        <w:t xml:space="preserve"> </w:t>
      </w:r>
      <w:r w:rsidR="009A59BC" w:rsidRPr="009A59BC">
        <w:rPr>
          <w:b/>
        </w:rPr>
        <w:t>(classification and regression tree)</w:t>
      </w:r>
      <w:r w:rsidR="009A59BC">
        <w:rPr>
          <w:b/>
        </w:rPr>
        <w:t xml:space="preserve"> </w:t>
      </w:r>
      <w:r w:rsidR="009A59BC" w:rsidRPr="009A59BC">
        <w:t xml:space="preserve">was used in this greedy, top-down </w:t>
      </w:r>
      <w:r w:rsidR="00F97218">
        <w:t xml:space="preserve">binary, recursive partitioning, </w:t>
      </w:r>
      <w:r w:rsidR="009A59BC" w:rsidRPr="009A59BC">
        <w:t>that divides feature space into sets of disjoint rectangular regions.</w:t>
      </w:r>
    </w:p>
    <w:p w:rsidR="00502667" w:rsidRDefault="00502667"/>
    <w:p w:rsidR="00FB45DB" w:rsidRDefault="00FB45DB"/>
    <w:p w:rsidR="00502667" w:rsidRDefault="00D6400A">
      <w:pPr>
        <w:pStyle w:val="Heading2"/>
      </w:pPr>
      <w:r>
        <w:lastRenderedPageBreak/>
        <w:t>Code/ Data Flow</w:t>
      </w:r>
    </w:p>
    <w:p w:rsidR="00D6400A" w:rsidRPr="00D6400A" w:rsidRDefault="00D6400A" w:rsidP="00D6400A">
      <w:r>
        <w:t>For coding I followed ESB architecture where the main script acts as a bus to let t</w:t>
      </w:r>
      <w:r w:rsidR="00A7700A">
        <w:t>he data flow between various scr</w:t>
      </w:r>
      <w:r>
        <w:t>ipts.</w:t>
      </w:r>
    </w:p>
    <w:p w:rsidR="003A1583" w:rsidRPr="003A1583" w:rsidRDefault="009474A8" w:rsidP="003A1583">
      <w:r>
        <w:rPr>
          <w:noProof/>
          <w:lang w:eastAsia="en-US"/>
        </w:rPr>
        <w:drawing>
          <wp:inline distT="0" distB="0" distL="0" distR="0">
            <wp:extent cx="6065520" cy="6560440"/>
            <wp:effectExtent l="0" t="0" r="0" b="0"/>
            <wp:docPr id="39" name="Picture 39" descr="C:\Users\Karthik\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thik\Downloads\Untitled Diagram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956" cy="6563075"/>
                    </a:xfrm>
                    <a:prstGeom prst="rect">
                      <a:avLst/>
                    </a:prstGeom>
                    <a:noFill/>
                    <a:ln>
                      <a:noFill/>
                    </a:ln>
                  </pic:spPr>
                </pic:pic>
              </a:graphicData>
            </a:graphic>
          </wp:inline>
        </w:drawing>
      </w:r>
    </w:p>
    <w:p w:rsidR="00502667" w:rsidRDefault="00F854EA">
      <w:pPr>
        <w:pStyle w:val="Heading2"/>
      </w:pPr>
      <w:r>
        <w:lastRenderedPageBreak/>
        <w:t>Knapsack function</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knapsack &lt;- function(value, weight, limit){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benefit.to.cost &lt;- value / weight #Create ratio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 = data.frame(value, weight, benefit.to.cost) # turn it into a DF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 &lt;- df[with(df, order(-benefit.to.cost)), ] # Sort by benefit.to.cost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rownames(df) &lt;- NULL # Reset the row names </w:t>
      </w:r>
      <w:r w:rsidRPr="00F854EA">
        <w:rPr>
          <w:rFonts w:ascii="Consolas" w:eastAsia="Times New Roman" w:hAnsi="Consolas" w:cs="Consolas"/>
          <w:b/>
          <w:bCs/>
          <w:color w:val="006699"/>
          <w:kern w:val="0"/>
          <w:sz w:val="18"/>
          <w:szCs w:val="18"/>
          <w:bdr w:val="none" w:sz="0" w:space="0" w:color="auto" w:frame="1"/>
          <w:lang w:eastAsia="en-US"/>
        </w:rPr>
        <w:t>for</w:t>
      </w:r>
      <w:r w:rsidRPr="00F854EA">
        <w:rPr>
          <w:rFonts w:ascii="Consolas" w:eastAsia="Times New Roman" w:hAnsi="Consolas" w:cs="Consolas"/>
          <w:color w:val="000000"/>
          <w:kern w:val="0"/>
          <w:sz w:val="18"/>
          <w:szCs w:val="18"/>
          <w:bdr w:val="none" w:sz="0" w:space="0" w:color="auto" w:frame="1"/>
          <w:lang w:eastAsia="en-US"/>
        </w:rPr>
        <w:t> easier indexing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df$total.weight &lt;- ifelse(cumsum(df$weight) &lt;= limit, cumsum(df$weight), 0) # Add first items that fit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808080"/>
          <w:kern w:val="0"/>
          <w:sz w:val="18"/>
          <w:szCs w:val="18"/>
          <w:bdr w:val="none" w:sz="0" w:space="0" w:color="auto" w:frame="1"/>
          <w:lang w:eastAsia="en-US"/>
        </w:rPr>
        <w:t>  # I need to add a break here if nothing fits in the bag on the first pass</w:t>
      </w:r>
      <w:r w:rsidRPr="00F854EA">
        <w:rPr>
          <w:rFonts w:ascii="Consolas" w:eastAsia="Times New Roman" w:hAnsi="Consolas" w:cs="Consolas"/>
          <w:color w:val="000000"/>
          <w:kern w:val="0"/>
          <w:sz w:val="18"/>
          <w:szCs w:val="18"/>
          <w:bdr w:val="none" w:sz="0" w:space="0" w:color="auto" w:frame="1"/>
          <w:lang w:eastAsia="en-US"/>
        </w:rPr>
        <w:t>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w:t>
      </w:r>
      <w:r w:rsidRPr="00F854EA">
        <w:rPr>
          <w:rFonts w:ascii="Consolas" w:eastAsia="Times New Roman" w:hAnsi="Consolas" w:cs="Consolas"/>
          <w:b/>
          <w:bCs/>
          <w:color w:val="006699"/>
          <w:kern w:val="0"/>
          <w:sz w:val="18"/>
          <w:szCs w:val="18"/>
          <w:bdr w:val="none" w:sz="0" w:space="0" w:color="auto" w:frame="1"/>
          <w:lang w:eastAsia="en-US"/>
        </w:rPr>
        <w:t>for</w:t>
      </w:r>
      <w:r w:rsidRPr="00F854EA">
        <w:rPr>
          <w:rFonts w:ascii="Consolas" w:eastAsia="Times New Roman" w:hAnsi="Consolas" w:cs="Consolas"/>
          <w:color w:val="000000"/>
          <w:kern w:val="0"/>
          <w:sz w:val="18"/>
          <w:szCs w:val="18"/>
          <w:bdr w:val="none" w:sz="0" w:space="0" w:color="auto" w:frame="1"/>
          <w:lang w:eastAsia="en-US"/>
        </w:rPr>
        <w:t>(i in 2:nrow(df)){ #Start in row 2 because some values have been added above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df$total.weight[i] &lt;- ifelse(df$weight[i] + df$total.weight[i-1] &lt;= limit, # If adding won't go over limit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df$weight[i] + df$total.weight[i-1], df$total.weight[i-1]) # If it will, keep Weight the same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df$add &lt;- 0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df$add[1] &lt;- ifelse(df$total.weight[1] &gt; 0, 1, 0)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w:t>
      </w:r>
      <w:r w:rsidRPr="00F854EA">
        <w:rPr>
          <w:rFonts w:ascii="Consolas" w:eastAsia="Times New Roman" w:hAnsi="Consolas" w:cs="Consolas"/>
          <w:b/>
          <w:bCs/>
          <w:color w:val="006699"/>
          <w:kern w:val="0"/>
          <w:sz w:val="18"/>
          <w:szCs w:val="18"/>
          <w:bdr w:val="none" w:sz="0" w:space="0" w:color="auto" w:frame="1"/>
          <w:lang w:eastAsia="en-US"/>
        </w:rPr>
        <w:t>for</w:t>
      </w:r>
      <w:r w:rsidRPr="00F854EA">
        <w:rPr>
          <w:rFonts w:ascii="Consolas" w:eastAsia="Times New Roman" w:hAnsi="Consolas" w:cs="Consolas"/>
          <w:color w:val="000000"/>
          <w:kern w:val="0"/>
          <w:sz w:val="18"/>
          <w:szCs w:val="18"/>
          <w:bdr w:val="none" w:sz="0" w:space="0" w:color="auto" w:frame="1"/>
          <w:lang w:eastAsia="en-US"/>
        </w:rPr>
        <w:t>(i in 2:nrow(df)){ #Start in row 2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df$add[i] &lt;- ifelse(df$total.weight[i] &gt; df$total.weight[i-1], 1, 0) # 1 </w:t>
      </w:r>
      <w:r w:rsidRPr="00F854EA">
        <w:rPr>
          <w:rFonts w:ascii="Consolas" w:eastAsia="Times New Roman" w:hAnsi="Consolas" w:cs="Consolas"/>
          <w:b/>
          <w:bCs/>
          <w:color w:val="006699"/>
          <w:kern w:val="0"/>
          <w:sz w:val="18"/>
          <w:szCs w:val="18"/>
          <w:bdr w:val="none" w:sz="0" w:space="0" w:color="auto" w:frame="1"/>
          <w:lang w:eastAsia="en-US"/>
        </w:rPr>
        <w:t>if</w:t>
      </w:r>
      <w:r w:rsidRPr="00F854EA">
        <w:rPr>
          <w:rFonts w:ascii="Consolas" w:eastAsia="Times New Roman" w:hAnsi="Consolas" w:cs="Consolas"/>
          <w:color w:val="000000"/>
          <w:kern w:val="0"/>
          <w:sz w:val="18"/>
          <w:szCs w:val="18"/>
          <w:bdr w:val="none" w:sz="0" w:space="0" w:color="auto" w:frame="1"/>
          <w:lang w:eastAsia="en-US"/>
        </w:rPr>
        <w:t> it has been added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  </w:t>
      </w:r>
    </w:p>
    <w:p w:rsidR="00F854EA" w:rsidRPr="00F854EA" w:rsidRDefault="00F854EA" w:rsidP="00F854EA">
      <w:pPr>
        <w:numPr>
          <w:ilvl w:val="0"/>
          <w:numId w:val="2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w:t>
      </w:r>
      <w:r w:rsidRPr="00F854EA">
        <w:rPr>
          <w:rFonts w:ascii="Consolas" w:eastAsia="Times New Roman" w:hAnsi="Consolas" w:cs="Consolas"/>
          <w:b/>
          <w:bCs/>
          <w:color w:val="006699"/>
          <w:kern w:val="0"/>
          <w:sz w:val="18"/>
          <w:szCs w:val="18"/>
          <w:bdr w:val="none" w:sz="0" w:space="0" w:color="auto" w:frame="1"/>
          <w:lang w:eastAsia="en-US"/>
        </w:rPr>
        <w:t>return</w:t>
      </w:r>
      <w:r w:rsidRPr="00F854EA">
        <w:rPr>
          <w:rFonts w:ascii="Consolas" w:eastAsia="Times New Roman" w:hAnsi="Consolas" w:cs="Consolas"/>
          <w:color w:val="000000"/>
          <w:kern w:val="0"/>
          <w:sz w:val="18"/>
          <w:szCs w:val="18"/>
          <w:bdr w:val="none" w:sz="0" w:space="0" w:color="auto" w:frame="1"/>
          <w:lang w:eastAsia="en-US"/>
        </w:rPr>
        <w:t>(df)  </w:t>
      </w:r>
    </w:p>
    <w:p w:rsidR="00F854EA" w:rsidRPr="00F854EA" w:rsidRDefault="00F854EA" w:rsidP="00F854EA">
      <w:pPr>
        <w:numPr>
          <w:ilvl w:val="0"/>
          <w:numId w:val="2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F854EA">
        <w:rPr>
          <w:rFonts w:ascii="Consolas" w:eastAsia="Times New Roman" w:hAnsi="Consolas" w:cs="Consolas"/>
          <w:color w:val="000000"/>
          <w:kern w:val="0"/>
          <w:sz w:val="18"/>
          <w:szCs w:val="18"/>
          <w:bdr w:val="none" w:sz="0" w:space="0" w:color="auto" w:frame="1"/>
          <w:lang w:eastAsia="en-US"/>
        </w:rPr>
        <w:t>}  </w:t>
      </w:r>
    </w:p>
    <w:p w:rsidR="00502667" w:rsidRDefault="001B3EA3">
      <w:pPr>
        <w:pStyle w:val="Heading2"/>
      </w:pPr>
      <w:r>
        <w:t>Choosing a best decision tree</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808080"/>
          <w:kern w:val="0"/>
          <w:sz w:val="18"/>
          <w:szCs w:val="18"/>
          <w:bdr w:val="none" w:sz="0" w:space="0" w:color="auto" w:frame="1"/>
          <w:lang w:eastAsia="en-US"/>
        </w:rPr>
        <w:t>#it extracts the best tree number </w:t>
      </w: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extractBestTree &lt;- function(model, prediction, startsAt = 0, y = NULL){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if</w:t>
      </w:r>
      <w:r w:rsidRPr="00B80E50">
        <w:rPr>
          <w:rFonts w:ascii="Consolas" w:eastAsia="Times New Roman" w:hAnsi="Consolas" w:cs="Consolas"/>
          <w:color w:val="000000"/>
          <w:kern w:val="0"/>
          <w:sz w:val="18"/>
          <w:szCs w:val="18"/>
          <w:bdr w:val="none" w:sz="0" w:space="0" w:color="auto" w:frame="1"/>
          <w:lang w:eastAsia="en-US"/>
        </w:rPr>
        <w:t>(model$distribution == </w:t>
      </w:r>
      <w:r w:rsidRPr="00B80E50">
        <w:rPr>
          <w:rFonts w:ascii="Consolas" w:eastAsia="Times New Roman" w:hAnsi="Consolas" w:cs="Consolas"/>
          <w:color w:val="0000FF"/>
          <w:kern w:val="0"/>
          <w:sz w:val="18"/>
          <w:szCs w:val="18"/>
          <w:bdr w:val="none" w:sz="0" w:space="0" w:color="auto" w:frame="1"/>
          <w:lang w:eastAsia="en-US"/>
        </w:rPr>
        <w:t>'bernoulli'</w:t>
      </w:r>
      <w:r w:rsidRPr="00B80E50">
        <w:rPr>
          <w:rFonts w:ascii="Consolas" w:eastAsia="Times New Roman" w:hAnsi="Consolas" w:cs="Consolas"/>
          <w:color w:val="000000"/>
          <w:kern w:val="0"/>
          <w:sz w:val="18"/>
          <w:szCs w:val="18"/>
          <w:bdr w:val="none" w:sz="0" w:space="0" w:color="auto" w:frame="1"/>
          <w:lang w:eastAsia="en-US"/>
        </w:rPr>
        <w:t> | model$distribution == </w:t>
      </w:r>
      <w:r w:rsidRPr="00B80E50">
        <w:rPr>
          <w:rFonts w:ascii="Consolas" w:eastAsia="Times New Roman" w:hAnsi="Consolas" w:cs="Consolas"/>
          <w:color w:val="0000FF"/>
          <w:kern w:val="0"/>
          <w:sz w:val="18"/>
          <w:szCs w:val="18"/>
          <w:bdr w:val="none" w:sz="0" w:space="0" w:color="auto" w:frame="1"/>
          <w:lang w:eastAsia="en-US"/>
        </w:rPr>
        <w:t>'adaboost'</w:t>
      </w:r>
      <w:r w:rsidRPr="00B80E50">
        <w:rPr>
          <w:rFonts w:ascii="Consolas" w:eastAsia="Times New Roman" w:hAnsi="Consolas" w:cs="Consolas"/>
          <w:color w:val="000000"/>
          <w:kern w:val="0"/>
          <w:sz w:val="18"/>
          <w:szCs w:val="18"/>
          <w:bdr w:val="none" w:sz="0" w:space="0" w:color="auto" w:frame="1"/>
          <w:lang w:eastAsia="en-US"/>
        </w:rPr>
        <w:t> | model$distribution == </w:t>
      </w:r>
      <w:r w:rsidRPr="00B80E50">
        <w:rPr>
          <w:rFonts w:ascii="Consolas" w:eastAsia="Times New Roman" w:hAnsi="Consolas" w:cs="Consolas"/>
          <w:color w:val="0000FF"/>
          <w:kern w:val="0"/>
          <w:sz w:val="18"/>
          <w:szCs w:val="18"/>
          <w:bdr w:val="none" w:sz="0" w:space="0" w:color="auto" w:frame="1"/>
          <w:lang w:eastAsia="en-US"/>
        </w:rPr>
        <w:t>'huberized'</w:t>
      </w: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prediction[ , which.min(abs(n.trees - which.min(model$train.error)))]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round(predictionVector)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predictionVector[predictionVector &lt; 0] &lt;- 0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predictionVector[predictionVector &gt; 1] &lt;- 1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else</w:t>
      </w: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if</w:t>
      </w:r>
      <w:r w:rsidRPr="00B80E50">
        <w:rPr>
          <w:rFonts w:ascii="Consolas" w:eastAsia="Times New Roman" w:hAnsi="Consolas" w:cs="Consolas"/>
          <w:color w:val="000000"/>
          <w:kern w:val="0"/>
          <w:sz w:val="18"/>
          <w:szCs w:val="18"/>
          <w:bdr w:val="none" w:sz="0" w:space="0" w:color="auto" w:frame="1"/>
          <w:lang w:eastAsia="en-US"/>
        </w:rPr>
        <w:t>(model$distribution == </w:t>
      </w:r>
      <w:r w:rsidRPr="00B80E50">
        <w:rPr>
          <w:rFonts w:ascii="Consolas" w:eastAsia="Times New Roman" w:hAnsi="Consolas" w:cs="Consolas"/>
          <w:color w:val="0000FF"/>
          <w:kern w:val="0"/>
          <w:sz w:val="18"/>
          <w:szCs w:val="18"/>
          <w:bdr w:val="none" w:sz="0" w:space="0" w:color="auto" w:frame="1"/>
          <w:lang w:eastAsia="en-US"/>
        </w:rPr>
        <w:t>'multinomial'</w:t>
      </w:r>
      <w:r w:rsidRPr="00B80E50">
        <w:rPr>
          <w:rFonts w:ascii="Consolas" w:eastAsia="Times New Roman" w:hAnsi="Consolas" w:cs="Consolas"/>
          <w:color w:val="000000"/>
          <w:kern w:val="0"/>
          <w:sz w:val="18"/>
          <w:szCs w:val="18"/>
          <w:bdr w:val="none" w:sz="0" w:space="0" w:color="auto" w:frame="1"/>
          <w:lang w:eastAsia="en-US"/>
        </w:rPr>
        <w:t> &amp; length(dim(prediction)) == 2 &amp; !is.null(y)){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probablities &lt;- table(y) / length(y)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predictionOne &lt;- apply(prediction, 1, function(vector){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return</w:t>
      </w:r>
      <w:r w:rsidRPr="00B80E50">
        <w:rPr>
          <w:rFonts w:ascii="Consolas" w:eastAsia="Times New Roman" w:hAnsi="Consolas" w:cs="Consolas"/>
          <w:color w:val="000000"/>
          <w:kern w:val="0"/>
          <w:sz w:val="18"/>
          <w:szCs w:val="18"/>
          <w:bdr w:val="none" w:sz="0" w:space="0" w:color="auto" w:frame="1"/>
          <w:lang w:eastAsia="en-US"/>
        </w:rPr>
        <w:t>(vector *  probablities)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if</w:t>
      </w:r>
      <w:r w:rsidRPr="00B80E50">
        <w:rPr>
          <w:rFonts w:ascii="Consolas" w:eastAsia="Times New Roman" w:hAnsi="Consolas" w:cs="Consolas"/>
          <w:color w:val="000000"/>
          <w:kern w:val="0"/>
          <w:sz w:val="18"/>
          <w:szCs w:val="18"/>
          <w:bdr w:val="none" w:sz="0" w:space="0" w:color="auto" w:frame="1"/>
          <w:lang w:eastAsia="en-US"/>
        </w:rPr>
        <w:t>(startsAt == 0){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apply(predictionOne, 2, which.max) - 1 # the minus one is because the first index refers to zero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else</w:t>
      </w: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apply(predictionOne, 2, which.max) # the minus one is because the first index refers to zero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lastRenderedPageBreak/>
        <w:t>  }</w:t>
      </w:r>
      <w:r w:rsidRPr="00B80E50">
        <w:rPr>
          <w:rFonts w:ascii="Consolas" w:eastAsia="Times New Roman" w:hAnsi="Consolas" w:cs="Consolas"/>
          <w:b/>
          <w:bCs/>
          <w:color w:val="006699"/>
          <w:kern w:val="0"/>
          <w:sz w:val="18"/>
          <w:szCs w:val="18"/>
          <w:bdr w:val="none" w:sz="0" w:space="0" w:color="auto" w:frame="1"/>
          <w:lang w:eastAsia="en-US"/>
        </w:rPr>
        <w:t>else</w:t>
      </w: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if</w:t>
      </w:r>
      <w:r w:rsidRPr="00B80E50">
        <w:rPr>
          <w:rFonts w:ascii="Consolas" w:eastAsia="Times New Roman" w:hAnsi="Consolas" w:cs="Consolas"/>
          <w:color w:val="000000"/>
          <w:kern w:val="0"/>
          <w:sz w:val="18"/>
          <w:szCs w:val="18"/>
          <w:bdr w:val="none" w:sz="0" w:space="0" w:color="auto" w:frame="1"/>
          <w:lang w:eastAsia="en-US"/>
        </w:rPr>
        <w:t>(model$distribution == </w:t>
      </w:r>
      <w:r w:rsidRPr="00B80E50">
        <w:rPr>
          <w:rFonts w:ascii="Consolas" w:eastAsia="Times New Roman" w:hAnsi="Consolas" w:cs="Consolas"/>
          <w:color w:val="0000FF"/>
          <w:kern w:val="0"/>
          <w:sz w:val="18"/>
          <w:szCs w:val="18"/>
          <w:bdr w:val="none" w:sz="0" w:space="0" w:color="auto" w:frame="1"/>
          <w:lang w:eastAsia="en-US"/>
        </w:rPr>
        <w:t>'multinomial'</w:t>
      </w:r>
      <w:r w:rsidRPr="00B80E50">
        <w:rPr>
          <w:rFonts w:ascii="Consolas" w:eastAsia="Times New Roman" w:hAnsi="Consolas" w:cs="Consolas"/>
          <w:color w:val="000000"/>
          <w:kern w:val="0"/>
          <w:sz w:val="18"/>
          <w:szCs w:val="18"/>
          <w:bdr w:val="none" w:sz="0" w:space="0" w:color="auto" w:frame="1"/>
          <w:lang w:eastAsia="en-US"/>
        </w:rPr>
        <w:t> &amp; length(dim(prediction)) == 2 &amp; is.null(y)){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if</w:t>
      </w:r>
      <w:r w:rsidRPr="00B80E50">
        <w:rPr>
          <w:rFonts w:ascii="Consolas" w:eastAsia="Times New Roman" w:hAnsi="Consolas" w:cs="Consolas"/>
          <w:color w:val="000000"/>
          <w:kern w:val="0"/>
          <w:sz w:val="18"/>
          <w:szCs w:val="18"/>
          <w:bdr w:val="none" w:sz="0" w:space="0" w:color="auto" w:frame="1"/>
          <w:lang w:eastAsia="en-US"/>
        </w:rPr>
        <w:t>(startsAt == 0){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apply(prediction, 1, which.max) - 1 # the minus one is because the first index refers to zero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else</w:t>
      </w: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apply(prediction, 1, which.max) # the minus one is because the first index refers to zero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else</w:t>
      </w: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predictionOne &lt;- prediction[ , , which.min(abs(n.trees - which.min(model$train.error)))]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if</w:t>
      </w:r>
      <w:r w:rsidRPr="00B80E50">
        <w:rPr>
          <w:rFonts w:ascii="Consolas" w:eastAsia="Times New Roman" w:hAnsi="Consolas" w:cs="Consolas"/>
          <w:color w:val="000000"/>
          <w:kern w:val="0"/>
          <w:sz w:val="18"/>
          <w:szCs w:val="18"/>
          <w:bdr w:val="none" w:sz="0" w:space="0" w:color="auto" w:frame="1"/>
          <w:lang w:eastAsia="en-US"/>
        </w:rPr>
        <w:t>(startsAt == 0){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apply(predictionOne, 1, which.max) - 1 # the minus one is because the first index refers to zero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else</w:t>
      </w:r>
      <w:r w:rsidRPr="00B80E50">
        <w:rPr>
          <w:rFonts w:ascii="Consolas" w:eastAsia="Times New Roman" w:hAnsi="Consolas" w:cs="Consolas"/>
          <w:color w:val="000000"/>
          <w:kern w:val="0"/>
          <w:sz w:val="18"/>
          <w:szCs w:val="18"/>
          <w:bdr w:val="none" w:sz="0" w:space="0" w:color="auto" w:frame="1"/>
          <w:lang w:eastAsia="en-US"/>
        </w:rPr>
        <w:t>{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predictionVector &lt;- apply(predictionOne, 1, which.max) # the minus one is because the first index refers to zero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  </w:t>
      </w:r>
    </w:p>
    <w:p w:rsidR="00B80E50" w:rsidRPr="00B80E50" w:rsidRDefault="00B80E50" w:rsidP="00B80E5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r w:rsidRPr="00B80E50">
        <w:rPr>
          <w:rFonts w:ascii="Consolas" w:eastAsia="Times New Roman" w:hAnsi="Consolas" w:cs="Consolas"/>
          <w:b/>
          <w:bCs/>
          <w:color w:val="006699"/>
          <w:kern w:val="0"/>
          <w:sz w:val="18"/>
          <w:szCs w:val="18"/>
          <w:bdr w:val="none" w:sz="0" w:space="0" w:color="auto" w:frame="1"/>
          <w:lang w:eastAsia="en-US"/>
        </w:rPr>
        <w:t>return</w:t>
      </w:r>
      <w:r w:rsidRPr="00B80E50">
        <w:rPr>
          <w:rFonts w:ascii="Consolas" w:eastAsia="Times New Roman" w:hAnsi="Consolas" w:cs="Consolas"/>
          <w:color w:val="000000"/>
          <w:kern w:val="0"/>
          <w:sz w:val="18"/>
          <w:szCs w:val="18"/>
          <w:bdr w:val="none" w:sz="0" w:space="0" w:color="auto" w:frame="1"/>
          <w:lang w:eastAsia="en-US"/>
        </w:rPr>
        <w:t>(predictionVector)    </w:t>
      </w:r>
    </w:p>
    <w:p w:rsidR="00B80E50" w:rsidRPr="00B80E50" w:rsidRDefault="00B80E50" w:rsidP="00B80E5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kern w:val="0"/>
          <w:sz w:val="18"/>
          <w:szCs w:val="18"/>
          <w:lang w:eastAsia="en-US"/>
        </w:rPr>
      </w:pPr>
      <w:r w:rsidRPr="00B80E50">
        <w:rPr>
          <w:rFonts w:ascii="Consolas" w:eastAsia="Times New Roman" w:hAnsi="Consolas" w:cs="Consolas"/>
          <w:color w:val="000000"/>
          <w:kern w:val="0"/>
          <w:sz w:val="18"/>
          <w:szCs w:val="18"/>
          <w:bdr w:val="none" w:sz="0" w:space="0" w:color="auto" w:frame="1"/>
          <w:lang w:eastAsia="en-US"/>
        </w:rPr>
        <w:t>}  </w:t>
      </w:r>
    </w:p>
    <w:p w:rsidR="00B80E50" w:rsidRDefault="00B80E50" w:rsidP="00B80E50">
      <w:pPr>
        <w:pStyle w:val="Heading2"/>
      </w:pPr>
      <w:r>
        <w:t>Some ramblings in coding</w:t>
      </w:r>
      <w:r w:rsidR="00082E8B">
        <w:t xml:space="preserve"> and prediction analysis</w:t>
      </w:r>
    </w:p>
    <w:p w:rsidR="00B80E50" w:rsidRPr="00B80E50" w:rsidRDefault="00B80E50" w:rsidP="00B80E50">
      <w:r w:rsidRPr="00B80E50">
        <w:t>The challenge is to take this structured data, synthesize it, quantify it and to increase its selling value by moving from historical analysis to predictive analysis. This use case is a best demonstration for how Apache Hadoop can help fueling analytics of enormous data.</w:t>
      </w:r>
    </w:p>
    <w:p w:rsidR="00B80E50" w:rsidRDefault="00B80E50" w:rsidP="00B80E50">
      <w:pPr>
        <w:pStyle w:val="ListParagraph"/>
        <w:numPr>
          <w:ilvl w:val="0"/>
          <w:numId w:val="30"/>
        </w:numPr>
      </w:pPr>
      <w:r>
        <w:t>It took 9 hours, at most of time m</w:t>
      </w:r>
      <w:r>
        <w:t>ore than CPU consumption of 78%</w:t>
      </w:r>
      <w:r w:rsidR="00183979">
        <w:t xml:space="preserve"> most of time</w:t>
      </w:r>
      <w:r>
        <w:t>.</w:t>
      </w:r>
    </w:p>
    <w:p w:rsidR="00B80E50" w:rsidRDefault="00B80E50" w:rsidP="00B80E50">
      <w:pPr>
        <w:pStyle w:val="ListParagraph"/>
        <w:numPr>
          <w:ilvl w:val="0"/>
          <w:numId w:val="30"/>
        </w:numPr>
      </w:pPr>
      <w:r>
        <w:t>After using single node cluster R on Hadoop it took more than 6 1/2  hours of time to run</w:t>
      </w:r>
      <w:r w:rsidR="000E2901">
        <w:t xml:space="preserve"> (on a 4-core dummy node cluster)</w:t>
      </w:r>
      <w:r>
        <w:t>.</w:t>
      </w:r>
    </w:p>
    <w:p w:rsidR="00B80E50" w:rsidRDefault="00B80E50" w:rsidP="00B80E50">
      <w:pPr>
        <w:pStyle w:val="ListParagraph"/>
        <w:numPr>
          <w:ilvl w:val="0"/>
          <w:numId w:val="30"/>
        </w:numPr>
      </w:pPr>
      <w:r>
        <w:t>The largest vector is of 358GB in happened in clustering the appliances.</w:t>
      </w:r>
    </w:p>
    <w:p w:rsidR="00B80E50" w:rsidRDefault="00B80E50" w:rsidP="00B80E50">
      <w:pPr>
        <w:pStyle w:val="ListParagraph"/>
        <w:numPr>
          <w:ilvl w:val="0"/>
          <w:numId w:val="30"/>
        </w:numPr>
      </w:pPr>
      <w:r>
        <w:t>2 Node cluster gave me an advantage of 5 hours where expected is less than 4 hours.</w:t>
      </w:r>
    </w:p>
    <w:p w:rsidR="00082E8B" w:rsidRDefault="00082E8B" w:rsidP="00B80E50">
      <w:pPr>
        <w:pStyle w:val="ListParagraph"/>
        <w:numPr>
          <w:ilvl w:val="0"/>
          <w:numId w:val="30"/>
        </w:numPr>
      </w:pPr>
      <w:r>
        <w:t>To get the data from HDFS and write it back to HDFS would need some changes in design and I did most of them added some re-work.</w:t>
      </w:r>
    </w:p>
    <w:p w:rsidR="00082E8B" w:rsidRDefault="00082E8B" w:rsidP="00082E8B">
      <w:pPr>
        <w:pStyle w:val="ListParagraph"/>
        <w:numPr>
          <w:ilvl w:val="0"/>
          <w:numId w:val="30"/>
        </w:numPr>
      </w:pPr>
      <w:r>
        <w:t>There are a lot of random patterns in this kind of data set.</w:t>
      </w:r>
    </w:p>
    <w:p w:rsidR="00082E8B" w:rsidRDefault="00082E8B" w:rsidP="00082E8B">
      <w:pPr>
        <w:pStyle w:val="ListParagraph"/>
        <w:numPr>
          <w:ilvl w:val="0"/>
          <w:numId w:val="30"/>
        </w:numPr>
      </w:pPr>
      <w:r>
        <w:t>It is very difficult to derive to a conclusion from a machine learning data set unless you have a strong ground truth.</w:t>
      </w:r>
    </w:p>
    <w:p w:rsidR="00082E8B" w:rsidRDefault="00082E8B" w:rsidP="00082E8B">
      <w:pPr>
        <w:pStyle w:val="ListParagraph"/>
        <w:numPr>
          <w:ilvl w:val="0"/>
          <w:numId w:val="30"/>
        </w:numPr>
      </w:pPr>
      <w:r>
        <w:t>Generalizing is not as accurate when registered appliance signatures were used.</w:t>
      </w:r>
    </w:p>
    <w:p w:rsidR="0091741A" w:rsidRDefault="0091741A" w:rsidP="0091741A">
      <w:pPr>
        <w:pStyle w:val="ListParagraph"/>
      </w:pPr>
    </w:p>
    <w:p w:rsidR="00B80E50" w:rsidRPr="00B80E50" w:rsidRDefault="00B80E50" w:rsidP="00B80E50"/>
    <w:p w:rsidR="00B80E50" w:rsidRPr="00B80E50" w:rsidRDefault="00B80E50" w:rsidP="00B80E50"/>
    <w:p w:rsidR="00502667" w:rsidRDefault="0066759A">
      <w:pPr>
        <w:pStyle w:val="Heading1"/>
      </w:pPr>
      <w:r w:rsidRPr="0066759A">
        <w:lastRenderedPageBreak/>
        <w:drawing>
          <wp:anchor distT="0" distB="0" distL="114300" distR="114300" simplePos="0" relativeHeight="251684864" behindDoc="0" locked="0" layoutInCell="1" allowOverlap="1" wp14:anchorId="4188745A" wp14:editId="2AE46FF9">
            <wp:simplePos x="0" y="0"/>
            <wp:positionH relativeFrom="column">
              <wp:posOffset>8856345</wp:posOffset>
            </wp:positionH>
            <wp:positionV relativeFrom="paragraph">
              <wp:posOffset>-827405</wp:posOffset>
            </wp:positionV>
            <wp:extent cx="1887754" cy="1132626"/>
            <wp:effectExtent l="0" t="0" r="0" b="0"/>
            <wp:wrapNone/>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87754" cy="1132626"/>
                    </a:xfrm>
                    <a:prstGeom prst="rect">
                      <a:avLst/>
                    </a:prstGeom>
                  </pic:spPr>
                </pic:pic>
              </a:graphicData>
            </a:graphic>
            <wp14:sizeRelH relativeFrom="margin">
              <wp14:pctWidth>0</wp14:pctWidth>
            </wp14:sizeRelH>
            <wp14:sizeRelV relativeFrom="margin">
              <wp14:pctHeight>0</wp14:pctHeight>
            </wp14:sizeRelV>
          </wp:anchor>
        </w:drawing>
      </w:r>
      <w:r w:rsidR="00934034">
        <w:t>Results</w:t>
      </w:r>
    </w:p>
    <w:p w:rsidR="0066759A" w:rsidRDefault="0066759A" w:rsidP="0066759A">
      <w:pPr>
        <w:pStyle w:val="Heading2"/>
      </w:pPr>
      <w:r>
        <w:t>Plots</w:t>
      </w:r>
    </w:p>
    <w:p w:rsidR="0066759A" w:rsidRDefault="0066759A" w:rsidP="0066759A">
      <w:r>
        <w:t>As most of the things involved in my project are plots, I will be providing them here.</w:t>
      </w:r>
    </w:p>
    <w:p w:rsidR="0066759A" w:rsidRDefault="0066759A" w:rsidP="0066759A">
      <w:pPr>
        <w:pStyle w:val="Heading2"/>
      </w:pPr>
      <w:r>
        <w:t>Kernel density graphs of each appliance</w:t>
      </w:r>
    </w:p>
    <w:p w:rsidR="00502667" w:rsidRDefault="0066759A" w:rsidP="00A21462">
      <w:r>
        <w:t>T</w:t>
      </w:r>
      <w:bookmarkStart w:id="1" w:name="_Toc324526966"/>
      <w:r w:rsidR="00A21462">
        <w:t>he</w:t>
      </w:r>
      <w:r w:rsidR="00A21462" w:rsidRPr="00A21462">
        <w:t xml:space="preserve"> Kernel density estimation (KDE) is a non-parametric way to estimate the probability density function of a random variable</w:t>
      </w:r>
      <w:r w:rsidR="00F32EB3">
        <w:t xml:space="preserve"> (Here it is state of an appliance)</w:t>
      </w:r>
      <w:r w:rsidR="00A21462" w:rsidRPr="00A21462">
        <w:t>. Kernel density estimation is a fundamental data smoothing problem where inferences about the population are made,</w:t>
      </w:r>
      <w:r w:rsidR="00A21462">
        <w:t xml:space="preserve"> based on a finite data sample</w:t>
      </w:r>
      <w:r w:rsidR="00F32EB3">
        <w:t>.</w:t>
      </w:r>
      <w:r w:rsidR="00A21462">
        <w:t xml:space="preserve"> </w:t>
      </w:r>
      <w:bookmarkEnd w:id="1"/>
      <w:r w:rsidR="00404FB4">
        <w:t>(Helps in predicting which can go together).</w:t>
      </w:r>
    </w:p>
    <w:p w:rsidR="00A21462" w:rsidRDefault="00F32EB3" w:rsidP="00A21462">
      <w:r w:rsidRPr="00A21462">
        <w:drawing>
          <wp:anchor distT="0" distB="0" distL="114300" distR="114300" simplePos="0" relativeHeight="251687936" behindDoc="0" locked="0" layoutInCell="1" allowOverlap="1" wp14:anchorId="4AABC3F4" wp14:editId="3A893797">
            <wp:simplePos x="0" y="0"/>
            <wp:positionH relativeFrom="column">
              <wp:posOffset>3368040</wp:posOffset>
            </wp:positionH>
            <wp:positionV relativeFrom="paragraph">
              <wp:posOffset>2379980</wp:posOffset>
            </wp:positionV>
            <wp:extent cx="1786255" cy="1104265"/>
            <wp:effectExtent l="0" t="0" r="4445" b="635"/>
            <wp:wrapNone/>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86255" cy="1104265"/>
                    </a:xfrm>
                    <a:prstGeom prst="rect">
                      <a:avLst/>
                    </a:prstGeom>
                  </pic:spPr>
                </pic:pic>
              </a:graphicData>
            </a:graphic>
            <wp14:sizeRelH relativeFrom="margin">
              <wp14:pctWidth>0</wp14:pctWidth>
            </wp14:sizeRelH>
            <wp14:sizeRelV relativeFrom="margin">
              <wp14:pctHeight>0</wp14:pctHeight>
            </wp14:sizeRelV>
          </wp:anchor>
        </w:drawing>
      </w:r>
      <w:r w:rsidRPr="00A21462">
        <w:drawing>
          <wp:anchor distT="0" distB="0" distL="114300" distR="114300" simplePos="0" relativeHeight="251686912" behindDoc="0" locked="0" layoutInCell="1" allowOverlap="1" wp14:anchorId="6E37E367" wp14:editId="711BC846">
            <wp:simplePos x="0" y="0"/>
            <wp:positionH relativeFrom="column">
              <wp:posOffset>1639570</wp:posOffset>
            </wp:positionH>
            <wp:positionV relativeFrom="paragraph">
              <wp:posOffset>2379980</wp:posOffset>
            </wp:positionV>
            <wp:extent cx="1731010" cy="1066800"/>
            <wp:effectExtent l="0" t="0" r="2540" b="0"/>
            <wp:wrapNone/>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31010" cy="1066800"/>
                    </a:xfrm>
                    <a:prstGeom prst="rect">
                      <a:avLst/>
                    </a:prstGeom>
                  </pic:spPr>
                </pic:pic>
              </a:graphicData>
            </a:graphic>
            <wp14:sizeRelH relativeFrom="margin">
              <wp14:pctWidth>0</wp14:pctWidth>
            </wp14:sizeRelH>
            <wp14:sizeRelV relativeFrom="margin">
              <wp14:pctHeight>0</wp14:pctHeight>
            </wp14:sizeRelV>
          </wp:anchor>
        </w:drawing>
      </w:r>
      <w:r w:rsidRPr="0066759A">
        <w:drawing>
          <wp:anchor distT="0" distB="0" distL="114300" distR="114300" simplePos="0" relativeHeight="251681792" behindDoc="0" locked="0" layoutInCell="1" allowOverlap="1" wp14:anchorId="0C9091D4" wp14:editId="213730A8">
            <wp:simplePos x="0" y="0"/>
            <wp:positionH relativeFrom="column">
              <wp:posOffset>3367405</wp:posOffset>
            </wp:positionH>
            <wp:positionV relativeFrom="paragraph">
              <wp:posOffset>1212215</wp:posOffset>
            </wp:positionV>
            <wp:extent cx="1786255" cy="1164590"/>
            <wp:effectExtent l="0" t="0" r="4445" b="0"/>
            <wp:wrapNone/>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86255" cy="1164590"/>
                    </a:xfrm>
                    <a:prstGeom prst="rect">
                      <a:avLst/>
                    </a:prstGeom>
                  </pic:spPr>
                </pic:pic>
              </a:graphicData>
            </a:graphic>
            <wp14:sizeRelH relativeFrom="margin">
              <wp14:pctWidth>0</wp14:pctWidth>
            </wp14:sizeRelH>
            <wp14:sizeRelV relativeFrom="margin">
              <wp14:pctHeight>0</wp14:pctHeight>
            </wp14:sizeRelV>
          </wp:anchor>
        </w:drawing>
      </w:r>
      <w:r w:rsidRPr="0066759A">
        <w:drawing>
          <wp:anchor distT="0" distB="0" distL="114300" distR="114300" simplePos="0" relativeHeight="251677696" behindDoc="0" locked="0" layoutInCell="1" allowOverlap="1" wp14:anchorId="5D52712D" wp14:editId="3ECCA483">
            <wp:simplePos x="0" y="0"/>
            <wp:positionH relativeFrom="column">
              <wp:posOffset>3369945</wp:posOffset>
            </wp:positionH>
            <wp:positionV relativeFrom="paragraph">
              <wp:posOffset>59690</wp:posOffset>
            </wp:positionV>
            <wp:extent cx="1786255" cy="1153160"/>
            <wp:effectExtent l="0" t="0" r="4445" b="889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86255" cy="1153160"/>
                    </a:xfrm>
                    <a:prstGeom prst="rect">
                      <a:avLst/>
                    </a:prstGeom>
                  </pic:spPr>
                </pic:pic>
              </a:graphicData>
            </a:graphic>
            <wp14:sizeRelH relativeFrom="margin">
              <wp14:pctWidth>0</wp14:pctWidth>
            </wp14:sizeRelH>
            <wp14:sizeRelV relativeFrom="margin">
              <wp14:pctHeight>0</wp14:pctHeight>
            </wp14:sizeRelV>
          </wp:anchor>
        </w:drawing>
      </w:r>
      <w:r w:rsidRPr="0066759A">
        <w:drawing>
          <wp:anchor distT="0" distB="0" distL="114300" distR="114300" simplePos="0" relativeHeight="251680768" behindDoc="0" locked="0" layoutInCell="1" allowOverlap="1" wp14:anchorId="4BD01546" wp14:editId="08CCF68D">
            <wp:simplePos x="0" y="0"/>
            <wp:positionH relativeFrom="column">
              <wp:posOffset>1678940</wp:posOffset>
            </wp:positionH>
            <wp:positionV relativeFrom="paragraph">
              <wp:posOffset>1219835</wp:posOffset>
            </wp:positionV>
            <wp:extent cx="1694180" cy="1158875"/>
            <wp:effectExtent l="0" t="0" r="1270" b="3175"/>
            <wp:wrapNone/>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94180" cy="1158875"/>
                    </a:xfrm>
                    <a:prstGeom prst="rect">
                      <a:avLst/>
                    </a:prstGeom>
                  </pic:spPr>
                </pic:pic>
              </a:graphicData>
            </a:graphic>
            <wp14:sizeRelH relativeFrom="margin">
              <wp14:pctWidth>0</wp14:pctWidth>
            </wp14:sizeRelH>
            <wp14:sizeRelV relativeFrom="margin">
              <wp14:pctHeight>0</wp14:pctHeight>
            </wp14:sizeRelV>
          </wp:anchor>
        </w:drawing>
      </w:r>
      <w:r w:rsidRPr="0066759A">
        <w:drawing>
          <wp:anchor distT="0" distB="0" distL="114300" distR="114300" simplePos="0" relativeHeight="251676672" behindDoc="0" locked="0" layoutInCell="1" allowOverlap="1" wp14:anchorId="3A1B23B7" wp14:editId="3E35E891">
            <wp:simplePos x="0" y="0"/>
            <wp:positionH relativeFrom="column">
              <wp:posOffset>1677670</wp:posOffset>
            </wp:positionH>
            <wp:positionV relativeFrom="paragraph">
              <wp:posOffset>59055</wp:posOffset>
            </wp:positionV>
            <wp:extent cx="1694180" cy="1155065"/>
            <wp:effectExtent l="0" t="0" r="1270" b="698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94180" cy="1155065"/>
                    </a:xfrm>
                    <a:prstGeom prst="rect">
                      <a:avLst/>
                    </a:prstGeom>
                  </pic:spPr>
                </pic:pic>
              </a:graphicData>
            </a:graphic>
            <wp14:sizeRelH relativeFrom="margin">
              <wp14:pctWidth>0</wp14:pctWidth>
            </wp14:sizeRelH>
            <wp14:sizeRelV relativeFrom="margin">
              <wp14:pctHeight>0</wp14:pctHeight>
            </wp14:sizeRelV>
          </wp:anchor>
        </w:drawing>
      </w:r>
      <w:r w:rsidRPr="0066759A">
        <w:drawing>
          <wp:anchor distT="0" distB="0" distL="114300" distR="114300" simplePos="0" relativeHeight="251679744" behindDoc="0" locked="0" layoutInCell="1" allowOverlap="1" wp14:anchorId="3527C849" wp14:editId="523B688B">
            <wp:simplePos x="0" y="0"/>
            <wp:positionH relativeFrom="column">
              <wp:posOffset>-50800</wp:posOffset>
            </wp:positionH>
            <wp:positionV relativeFrom="paragraph">
              <wp:posOffset>1219835</wp:posOffset>
            </wp:positionV>
            <wp:extent cx="1802130" cy="1158875"/>
            <wp:effectExtent l="0" t="0" r="7620" b="3175"/>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2130" cy="1158875"/>
                    </a:xfrm>
                    <a:prstGeom prst="rect">
                      <a:avLst/>
                    </a:prstGeom>
                  </pic:spPr>
                </pic:pic>
              </a:graphicData>
            </a:graphic>
            <wp14:sizeRelH relativeFrom="margin">
              <wp14:pctWidth>0</wp14:pctWidth>
            </wp14:sizeRelH>
            <wp14:sizeRelV relativeFrom="margin">
              <wp14:pctHeight>0</wp14:pctHeight>
            </wp14:sizeRelV>
          </wp:anchor>
        </w:drawing>
      </w:r>
      <w:r w:rsidRPr="0066759A">
        <w:drawing>
          <wp:anchor distT="0" distB="0" distL="114300" distR="114300" simplePos="0" relativeHeight="251683840" behindDoc="0" locked="0" layoutInCell="1" allowOverlap="1" wp14:anchorId="4C267609" wp14:editId="7A8B136E">
            <wp:simplePos x="0" y="0"/>
            <wp:positionH relativeFrom="column">
              <wp:posOffset>-39370</wp:posOffset>
            </wp:positionH>
            <wp:positionV relativeFrom="paragraph">
              <wp:posOffset>56515</wp:posOffset>
            </wp:positionV>
            <wp:extent cx="1802130" cy="1163320"/>
            <wp:effectExtent l="0" t="0" r="7620" b="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2130" cy="1163320"/>
                    </a:xfrm>
                    <a:prstGeom prst="rect">
                      <a:avLst/>
                    </a:prstGeom>
                  </pic:spPr>
                </pic:pic>
              </a:graphicData>
            </a:graphic>
            <wp14:sizeRelH relativeFrom="margin">
              <wp14:pctWidth>0</wp14:pctWidth>
            </wp14:sizeRelH>
            <wp14:sizeRelV relativeFrom="margin">
              <wp14:pctHeight>0</wp14:pctHeight>
            </wp14:sizeRelV>
          </wp:anchor>
        </w:drawing>
      </w:r>
    </w:p>
    <w:p w:rsidR="00A21462" w:rsidRDefault="00A21462" w:rsidP="00A21462"/>
    <w:p w:rsidR="00A21462" w:rsidRDefault="00A21462" w:rsidP="00A21462"/>
    <w:p w:rsidR="00A21462" w:rsidRDefault="00A21462" w:rsidP="00A21462"/>
    <w:p w:rsidR="00A21462" w:rsidRDefault="00A21462" w:rsidP="00A21462"/>
    <w:p w:rsidR="00A21462" w:rsidRDefault="00A21462" w:rsidP="00A21462"/>
    <w:p w:rsidR="00A21462" w:rsidRDefault="00A21462" w:rsidP="00A21462"/>
    <w:p w:rsidR="00A21462" w:rsidRDefault="00A21462" w:rsidP="00A21462"/>
    <w:p w:rsidR="00A21462" w:rsidRDefault="00F32EB3" w:rsidP="00A21462">
      <w:r w:rsidRPr="00A21462">
        <w:drawing>
          <wp:anchor distT="0" distB="0" distL="114300" distR="114300" simplePos="0" relativeHeight="251688960" behindDoc="0" locked="0" layoutInCell="1" allowOverlap="1" wp14:anchorId="7392A9E1" wp14:editId="5C8C1153">
            <wp:simplePos x="0" y="0"/>
            <wp:positionH relativeFrom="column">
              <wp:posOffset>-68580</wp:posOffset>
            </wp:positionH>
            <wp:positionV relativeFrom="paragraph">
              <wp:posOffset>139700</wp:posOffset>
            </wp:positionV>
            <wp:extent cx="1744980" cy="1046988"/>
            <wp:effectExtent l="0" t="0" r="7620" b="127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51768" cy="1051061"/>
                    </a:xfrm>
                    <a:prstGeom prst="rect">
                      <a:avLst/>
                    </a:prstGeom>
                  </pic:spPr>
                </pic:pic>
              </a:graphicData>
            </a:graphic>
            <wp14:sizeRelH relativeFrom="margin">
              <wp14:pctWidth>0</wp14:pctWidth>
            </wp14:sizeRelH>
            <wp14:sizeRelV relativeFrom="margin">
              <wp14:pctHeight>0</wp14:pctHeight>
            </wp14:sizeRelV>
          </wp:anchor>
        </w:drawing>
      </w:r>
    </w:p>
    <w:p w:rsidR="00A21462" w:rsidRDefault="00A21462" w:rsidP="00A21462"/>
    <w:p w:rsidR="00A21462" w:rsidRDefault="00A21462" w:rsidP="00A21462"/>
    <w:p w:rsidR="00A21462" w:rsidRDefault="00A21462" w:rsidP="00A21462"/>
    <w:p w:rsidR="0031053F" w:rsidRDefault="00DF2EC6" w:rsidP="0031053F">
      <w:pPr>
        <w:pStyle w:val="Heading2"/>
      </w:pPr>
      <w:r>
        <w:t>Prediction plots (Actual vs predicted)</w:t>
      </w:r>
    </w:p>
    <w:p w:rsidR="0031053F" w:rsidRDefault="00DF2EC6" w:rsidP="00A21462">
      <w:r w:rsidRPr="00DF2EC6">
        <w:drawing>
          <wp:anchor distT="0" distB="0" distL="114300" distR="114300" simplePos="0" relativeHeight="251692032" behindDoc="0" locked="0" layoutInCell="1" allowOverlap="1" wp14:anchorId="09CE3BB4" wp14:editId="47D53198">
            <wp:simplePos x="0" y="0"/>
            <wp:positionH relativeFrom="column">
              <wp:posOffset>3192780</wp:posOffset>
            </wp:positionH>
            <wp:positionV relativeFrom="paragraph">
              <wp:posOffset>12065</wp:posOffset>
            </wp:positionV>
            <wp:extent cx="2644140" cy="1703522"/>
            <wp:effectExtent l="0" t="0" r="3810" b="0"/>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6" cstate="print">
                      <a:extLst>
                        <a:ext uri="{28A0092B-C50C-407E-A947-70E740481C1C}">
                          <a14:useLocalDpi xmlns:a14="http://schemas.microsoft.com/office/drawing/2010/main" val="0"/>
                        </a:ext>
                      </a:extLst>
                    </a:blip>
                    <a:srcRect r="4193" b="2275"/>
                    <a:stretch/>
                  </pic:blipFill>
                  <pic:spPr>
                    <a:xfrm>
                      <a:off x="0" y="0"/>
                      <a:ext cx="2652466" cy="1708886"/>
                    </a:xfrm>
                    <a:prstGeom prst="rect">
                      <a:avLst/>
                    </a:prstGeom>
                  </pic:spPr>
                </pic:pic>
              </a:graphicData>
            </a:graphic>
            <wp14:sizeRelH relativeFrom="margin">
              <wp14:pctWidth>0</wp14:pctWidth>
            </wp14:sizeRelH>
            <wp14:sizeRelV relativeFrom="margin">
              <wp14:pctHeight>0</wp14:pctHeight>
            </wp14:sizeRelV>
          </wp:anchor>
        </w:drawing>
      </w:r>
      <w:r w:rsidRPr="00DF2EC6">
        <w:drawing>
          <wp:anchor distT="0" distB="0" distL="114300" distR="114300" simplePos="0" relativeHeight="251691008" behindDoc="0" locked="0" layoutInCell="1" allowOverlap="1" wp14:anchorId="2F0DA5A4" wp14:editId="39985B45">
            <wp:simplePos x="0" y="0"/>
            <wp:positionH relativeFrom="column">
              <wp:posOffset>45720</wp:posOffset>
            </wp:positionH>
            <wp:positionV relativeFrom="paragraph">
              <wp:posOffset>9525</wp:posOffset>
            </wp:positionV>
            <wp:extent cx="2719705" cy="1696326"/>
            <wp:effectExtent l="0" t="0" r="4445" b="0"/>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37" cstate="print">
                      <a:extLst>
                        <a:ext uri="{28A0092B-C50C-407E-A947-70E740481C1C}">
                          <a14:useLocalDpi xmlns:a14="http://schemas.microsoft.com/office/drawing/2010/main" val="0"/>
                        </a:ext>
                      </a:extLst>
                    </a:blip>
                    <a:srcRect r="3583" b="2846"/>
                    <a:stretch/>
                  </pic:blipFill>
                  <pic:spPr>
                    <a:xfrm>
                      <a:off x="0" y="0"/>
                      <a:ext cx="2719705" cy="1696326"/>
                    </a:xfrm>
                    <a:prstGeom prst="rect">
                      <a:avLst/>
                    </a:prstGeom>
                  </pic:spPr>
                </pic:pic>
              </a:graphicData>
            </a:graphic>
            <wp14:sizeRelH relativeFrom="margin">
              <wp14:pctWidth>0</wp14:pctWidth>
            </wp14:sizeRelH>
            <wp14:sizeRelV relativeFrom="margin">
              <wp14:pctHeight>0</wp14:pctHeight>
            </wp14:sizeRelV>
          </wp:anchor>
        </w:drawing>
      </w:r>
    </w:p>
    <w:p w:rsidR="00404FB4" w:rsidRDefault="00404FB4" w:rsidP="00A21462"/>
    <w:p w:rsidR="00A21462" w:rsidRDefault="00A21462" w:rsidP="00A21462"/>
    <w:p w:rsidR="00A21462" w:rsidRDefault="00A21462" w:rsidP="00A21462"/>
    <w:p w:rsidR="00F07CF6" w:rsidRDefault="00F07CF6" w:rsidP="00A21462"/>
    <w:p w:rsidR="00F07CF6" w:rsidRDefault="00F07CF6" w:rsidP="00F07CF6">
      <w:pPr>
        <w:pStyle w:val="Heading2"/>
      </w:pPr>
      <w:r>
        <w:lastRenderedPageBreak/>
        <w:t>Cluster estimation over the provided samples</w:t>
      </w:r>
    </w:p>
    <w:p w:rsidR="00F07CF6" w:rsidRDefault="00F07CF6" w:rsidP="00F07CF6">
      <w:pPr>
        <w:pStyle w:val="Heading2"/>
      </w:pPr>
      <w:r w:rsidRPr="00F07CF6">
        <w:drawing>
          <wp:inline distT="0" distB="0" distL="0" distR="0" wp14:anchorId="6F618BA4" wp14:editId="27618FAE">
            <wp:extent cx="5852160" cy="2811780"/>
            <wp:effectExtent l="0" t="0" r="0" b="762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38">
                      <a:extLst>
                        <a:ext uri="{28A0092B-C50C-407E-A947-70E740481C1C}">
                          <a14:useLocalDpi xmlns:a14="http://schemas.microsoft.com/office/drawing/2010/main" val="0"/>
                        </a:ext>
                      </a:extLst>
                    </a:blip>
                    <a:srcRect t="10082"/>
                    <a:stretch/>
                  </pic:blipFill>
                  <pic:spPr bwMode="auto">
                    <a:xfrm>
                      <a:off x="0" y="0"/>
                      <a:ext cx="5852160" cy="2811780"/>
                    </a:xfrm>
                    <a:prstGeom prst="rect">
                      <a:avLst/>
                    </a:prstGeom>
                    <a:ln>
                      <a:noFill/>
                    </a:ln>
                    <a:extLst>
                      <a:ext uri="{53640926-AAD7-44D8-BBD7-CCE9431645EC}">
                        <a14:shadowObscured xmlns:a14="http://schemas.microsoft.com/office/drawing/2010/main"/>
                      </a:ext>
                    </a:extLst>
                  </pic:spPr>
                </pic:pic>
              </a:graphicData>
            </a:graphic>
          </wp:inline>
        </w:drawing>
      </w:r>
      <w:r w:rsidRPr="00F07CF6">
        <w:t xml:space="preserve"> </w:t>
      </w:r>
      <w:r>
        <w:t>Dendogram of provided clusters (5 in Number)</w:t>
      </w:r>
    </w:p>
    <w:p w:rsidR="00F07CF6" w:rsidRDefault="00F07CF6" w:rsidP="00A21462">
      <w:r w:rsidRPr="00F07CF6">
        <w:drawing>
          <wp:inline distT="0" distB="0" distL="0" distR="0" wp14:anchorId="7D03C7C7" wp14:editId="7A7E01AE">
            <wp:extent cx="5699760" cy="3581400"/>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02646" cy="3583213"/>
                    </a:xfrm>
                    <a:prstGeom prst="rect">
                      <a:avLst/>
                    </a:prstGeom>
                  </pic:spPr>
                </pic:pic>
              </a:graphicData>
            </a:graphic>
          </wp:inline>
        </w:drawing>
      </w:r>
    </w:p>
    <w:p w:rsidR="003340F7" w:rsidRDefault="003340F7" w:rsidP="003340F7">
      <w:pPr>
        <w:pStyle w:val="Heading1"/>
      </w:pPr>
      <w:r w:rsidRPr="0066759A">
        <w:lastRenderedPageBreak/>
        <w:drawing>
          <wp:anchor distT="0" distB="0" distL="114300" distR="114300" simplePos="0" relativeHeight="251694080" behindDoc="0" locked="0" layoutInCell="1" allowOverlap="1" wp14:anchorId="2E56741C" wp14:editId="45B12FDC">
            <wp:simplePos x="0" y="0"/>
            <wp:positionH relativeFrom="column">
              <wp:posOffset>8856345</wp:posOffset>
            </wp:positionH>
            <wp:positionV relativeFrom="paragraph">
              <wp:posOffset>-827405</wp:posOffset>
            </wp:positionV>
            <wp:extent cx="1887754" cy="1132626"/>
            <wp:effectExtent l="0" t="0" r="0" b="0"/>
            <wp:wrapNone/>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87754" cy="1132626"/>
                    </a:xfrm>
                    <a:prstGeom prst="rect">
                      <a:avLst/>
                    </a:prstGeom>
                  </pic:spPr>
                </pic:pic>
              </a:graphicData>
            </a:graphic>
            <wp14:sizeRelH relativeFrom="margin">
              <wp14:pctWidth>0</wp14:pctWidth>
            </wp14:sizeRelH>
            <wp14:sizeRelV relativeFrom="margin">
              <wp14:pctHeight>0</wp14:pctHeight>
            </wp14:sizeRelV>
          </wp:anchor>
        </w:drawing>
      </w:r>
      <w:r>
        <w:t>Conclusion</w:t>
      </w:r>
    </w:p>
    <w:p w:rsidR="00E93717" w:rsidRDefault="00E93717" w:rsidP="002448E0">
      <w:pPr>
        <w:pStyle w:val="ListParagraph"/>
        <w:numPr>
          <w:ilvl w:val="0"/>
          <w:numId w:val="31"/>
        </w:numPr>
      </w:pPr>
      <w:r>
        <w:t xml:space="preserve">Am able to get around </w:t>
      </w:r>
      <w:r w:rsidRPr="00D27912">
        <w:rPr>
          <w:b/>
        </w:rPr>
        <w:t>58% of predictions correct</w:t>
      </w:r>
      <w:r>
        <w:t>.</w:t>
      </w:r>
    </w:p>
    <w:p w:rsidR="00E93717" w:rsidRDefault="00E93717" w:rsidP="002448E0">
      <w:pPr>
        <w:pStyle w:val="ListParagraph"/>
        <w:numPr>
          <w:ilvl w:val="0"/>
          <w:numId w:val="31"/>
        </w:numPr>
      </w:pPr>
      <w:r>
        <w:t xml:space="preserve">With different decision trees I improved the prediction at a maximum by </w:t>
      </w:r>
      <w:r w:rsidRPr="00D27912">
        <w:rPr>
          <w:b/>
        </w:rPr>
        <w:t>0.85-2.5%.</w:t>
      </w:r>
    </w:p>
    <w:p w:rsidR="00A21462" w:rsidRPr="00A661F1" w:rsidRDefault="00E93717" w:rsidP="002448E0">
      <w:pPr>
        <w:pStyle w:val="ListParagraph"/>
        <w:numPr>
          <w:ilvl w:val="0"/>
          <w:numId w:val="31"/>
        </w:numPr>
      </w:pPr>
      <w:r>
        <w:t xml:space="preserve">So, at any point of time my algorithm is able to predict the right pattern by </w:t>
      </w:r>
      <w:r w:rsidRPr="00D27912">
        <w:rPr>
          <w:b/>
        </w:rPr>
        <w:t>+59 %</w:t>
      </w:r>
    </w:p>
    <w:p w:rsidR="00A661F1" w:rsidRDefault="005B54C7" w:rsidP="00172B0D">
      <w:pPr>
        <w:pStyle w:val="Heading2"/>
      </w:pPr>
      <w:r>
        <w:t>Future Work</w:t>
      </w:r>
    </w:p>
    <w:p w:rsidR="005B54C7" w:rsidRDefault="005B54C7" w:rsidP="005B54C7">
      <w:pPr>
        <w:pStyle w:val="ListParagraph"/>
        <w:numPr>
          <w:ilvl w:val="0"/>
          <w:numId w:val="31"/>
        </w:numPr>
      </w:pPr>
      <w:r>
        <w:t>A defense mechanism is under implementation.</w:t>
      </w:r>
    </w:p>
    <w:p w:rsidR="005B54C7" w:rsidRDefault="005B54C7" w:rsidP="005B54C7">
      <w:pPr>
        <w:pStyle w:val="ListParagraph"/>
        <w:numPr>
          <w:ilvl w:val="0"/>
          <w:numId w:val="31"/>
        </w:numPr>
      </w:pPr>
      <w:r>
        <w:t>Identified patterns need to be suppressed in order to mask the appliance signature.</w:t>
      </w:r>
    </w:p>
    <w:p w:rsidR="005B54C7" w:rsidRDefault="005B54C7" w:rsidP="005B54C7">
      <w:pPr>
        <w:pStyle w:val="ListParagraph"/>
        <w:numPr>
          <w:ilvl w:val="0"/>
          <w:numId w:val="31"/>
        </w:numPr>
      </w:pPr>
      <w:r>
        <w:t>I will be adding a noise (Based on the determination of most active/passive appliance at a point of time)</w:t>
      </w:r>
    </w:p>
    <w:p w:rsidR="005B54C7" w:rsidRPr="005B54C7" w:rsidRDefault="005B54C7" w:rsidP="005B54C7">
      <w:pPr>
        <w:pStyle w:val="ListParagraph"/>
        <w:numPr>
          <w:ilvl w:val="0"/>
          <w:numId w:val="31"/>
        </w:numPr>
      </w:pPr>
      <w:r>
        <w:t>Provide results after implementation.</w:t>
      </w:r>
    </w:p>
    <w:p w:rsidR="00A661F1" w:rsidRDefault="00A661F1" w:rsidP="00A661F1">
      <w:pPr>
        <w:pStyle w:val="Heading2"/>
      </w:pPr>
      <w:r>
        <w:t>References</w:t>
      </w:r>
    </w:p>
    <w:p w:rsidR="00000000" w:rsidRPr="00A661F1" w:rsidRDefault="00AB6E0A" w:rsidP="00A661F1">
      <w:pPr>
        <w:numPr>
          <w:ilvl w:val="0"/>
          <w:numId w:val="32"/>
        </w:numPr>
      </w:pPr>
      <w:r w:rsidRPr="00A661F1">
        <w:t>Algorithm AS 136: A K-Means Clustering Algorithm J. A. Hartigan and M. A. Wong Journal of the Royal Statistical Society. Series C (</w:t>
      </w:r>
      <w:r w:rsidRPr="00A661F1">
        <w:t>Applied Statistics) Vol. 28, No. 1 (1979), pp. 100-108</w:t>
      </w:r>
    </w:p>
    <w:p w:rsidR="00000000" w:rsidRPr="00A661F1" w:rsidRDefault="00AB6E0A" w:rsidP="00A661F1">
      <w:pPr>
        <w:numPr>
          <w:ilvl w:val="0"/>
          <w:numId w:val="32"/>
        </w:numPr>
      </w:pPr>
      <w:r w:rsidRPr="00A661F1">
        <w:t>RANDOM FORESTS Leo Breiman Statistics Department  University of California Berkeley, CA 94720</w:t>
      </w:r>
    </w:p>
    <w:p w:rsidR="00000000" w:rsidRPr="00A661F1" w:rsidRDefault="00AB6E0A" w:rsidP="00A661F1">
      <w:pPr>
        <w:numPr>
          <w:ilvl w:val="0"/>
          <w:numId w:val="32"/>
        </w:numPr>
      </w:pPr>
      <w:r w:rsidRPr="00A661F1">
        <w:t>Dietterich, T. [1998] An Experimental Comparison of Three Methods for Constructing Ensembles of Decision Trees: Bagging, Boosting and Randomization, Machine Learning 1-22</w:t>
      </w:r>
    </w:p>
    <w:p w:rsidR="00000000" w:rsidRPr="00A661F1" w:rsidRDefault="00AB6E0A" w:rsidP="00A661F1">
      <w:pPr>
        <w:numPr>
          <w:ilvl w:val="0"/>
          <w:numId w:val="32"/>
        </w:numPr>
      </w:pPr>
      <w:r w:rsidRPr="00A661F1">
        <w:t xml:space="preserve">Kaggle - </w:t>
      </w:r>
      <w:hyperlink r:id="rId40" w:history="1">
        <w:r w:rsidRPr="00A661F1">
          <w:rPr>
            <w:rStyle w:val="Hyperlink"/>
          </w:rPr>
          <w:t>https</w:t>
        </w:r>
      </w:hyperlink>
      <w:hyperlink r:id="rId41" w:history="1">
        <w:r w:rsidRPr="00A661F1">
          <w:rPr>
            <w:rStyle w:val="Hyperlink"/>
          </w:rPr>
          <w:t>://www.kaggle.com</w:t>
        </w:r>
      </w:hyperlink>
      <w:hyperlink r:id="rId42" w:history="1">
        <w:r w:rsidRPr="00A661F1">
          <w:rPr>
            <w:rStyle w:val="Hyperlink"/>
          </w:rPr>
          <w:t>/</w:t>
        </w:r>
      </w:hyperlink>
    </w:p>
    <w:p w:rsidR="00000000" w:rsidRPr="00A661F1" w:rsidRDefault="00AB6E0A" w:rsidP="00A661F1">
      <w:pPr>
        <w:numPr>
          <w:ilvl w:val="0"/>
          <w:numId w:val="32"/>
        </w:numPr>
      </w:pPr>
      <w:r w:rsidRPr="00A661F1">
        <w:t>Combining Factorization Model and Additive Forest for Collaborative Followee Recommendation Tianqi Chen, Linpeng Tang, Qin Liu, Diyi Yang, Saining Xie, Xuezhi Cao, Chunyang Wu, Enpeng Yao, Zhengyang Liu, Zhansheng Jiang, Cheng Chen, W</w:t>
      </w:r>
      <w:r w:rsidRPr="00A661F1">
        <w:t xml:space="preserve">eihao Kong, Yong Yu ACMClass@SJTU Team, Shanghai Jiao Tong </w:t>
      </w:r>
    </w:p>
    <w:tbl>
      <w:tblPr>
        <w:tblpPr w:leftFromText="180" w:rightFromText="180" w:vertAnchor="text" w:horzAnchor="margin" w:tblpXSpec="right" w:tblpY="532"/>
        <w:tblW w:w="1538" w:type="pct"/>
        <w:tblCellMar>
          <w:left w:w="0" w:type="dxa"/>
          <w:right w:w="0" w:type="dxa"/>
        </w:tblCellMar>
        <w:tblLook w:val="04A0" w:firstRow="1" w:lastRow="0" w:firstColumn="1" w:lastColumn="0" w:noHBand="0" w:noVBand="1"/>
        <w:tblDescription w:val="Contact information"/>
      </w:tblPr>
      <w:tblGrid>
        <w:gridCol w:w="2829"/>
        <w:gridCol w:w="6"/>
      </w:tblGrid>
      <w:tr w:rsidR="0034459A" w:rsidTr="00DC5094">
        <w:tc>
          <w:tcPr>
            <w:tcW w:w="4989" w:type="pct"/>
            <w:shd w:val="clear" w:color="auto" w:fill="7E97AD" w:themeFill="accent1"/>
          </w:tcPr>
          <w:p w:rsidR="0034459A" w:rsidRPr="00DC5094" w:rsidRDefault="0034459A" w:rsidP="00DC5094">
            <w:pPr>
              <w:pStyle w:val="TableReverseHeading"/>
              <w:jc w:val="center"/>
              <w:rPr>
                <w:color w:val="FFFF00"/>
              </w:rPr>
            </w:pPr>
            <w:r w:rsidRPr="00DC5094">
              <w:rPr>
                <w:color w:val="FFFF00"/>
              </w:rPr>
              <w:t>One last thing! Thanks to</w:t>
            </w:r>
            <w:r w:rsidRPr="00DC5094">
              <w:rPr>
                <w:color w:val="FFFF00"/>
              </w:rPr>
              <w:t xml:space="preserve"> you!!</w:t>
            </w:r>
            <w:r w:rsidR="00DC5094" w:rsidRPr="00DC5094">
              <w:rPr>
                <w:noProof/>
                <w:color w:val="FFFF00"/>
                <w:lang w:eastAsia="en-US"/>
              </w:rPr>
              <w:sym w:font="Wingdings" w:char="F04A"/>
            </w:r>
          </w:p>
        </w:tc>
        <w:tc>
          <w:tcPr>
            <w:tcW w:w="11" w:type="pct"/>
          </w:tcPr>
          <w:p w:rsidR="0034459A" w:rsidRDefault="0034459A" w:rsidP="00DC5094">
            <w:pPr>
              <w:pStyle w:val="TableReverseHeading"/>
            </w:pPr>
          </w:p>
        </w:tc>
      </w:tr>
      <w:tr w:rsidR="0034459A" w:rsidTr="00DC5094">
        <w:tc>
          <w:tcPr>
            <w:tcW w:w="4989" w:type="pct"/>
            <w:tcBorders>
              <w:bottom w:val="single" w:sz="8" w:space="0" w:color="D9D9D9" w:themeColor="background1" w:themeShade="D9"/>
            </w:tcBorders>
            <w:shd w:val="clear" w:color="auto" w:fill="7E97AD" w:themeFill="accent1"/>
          </w:tcPr>
          <w:p w:rsidR="0034459A" w:rsidRPr="00DC5094" w:rsidRDefault="00DC5094" w:rsidP="00DC5094">
            <w:pPr>
              <w:pStyle w:val="TableReverseHeading"/>
              <w:jc w:val="center"/>
              <w:rPr>
                <w:color w:val="FFFF00"/>
              </w:rPr>
            </w:pPr>
            <w:r w:rsidRPr="00DC5094">
              <w:rPr>
                <w:noProof/>
                <w:color w:val="FFFF00"/>
                <w:lang w:eastAsia="en-US"/>
              </w:rPr>
              <w:t xml:space="preserve">Professor Kevin </w:t>
            </w:r>
          </w:p>
        </w:tc>
        <w:tc>
          <w:tcPr>
            <w:tcW w:w="11" w:type="pct"/>
          </w:tcPr>
          <w:p w:rsidR="0034459A" w:rsidRDefault="0034459A" w:rsidP="00DC5094">
            <w:pPr>
              <w:pStyle w:val="TableReverseHeading"/>
            </w:pPr>
          </w:p>
        </w:tc>
      </w:tr>
    </w:tbl>
    <w:p w:rsidR="00502667" w:rsidRDefault="00502667"/>
    <w:p w:rsidR="00636E32" w:rsidRDefault="00636E32"/>
    <w:p w:rsidR="00636E32" w:rsidRDefault="00636E32"/>
    <w:p w:rsidR="00636E32" w:rsidRDefault="00636E32"/>
    <w:p w:rsidR="00636E32" w:rsidRDefault="00636E32"/>
    <w:p w:rsidR="00502667" w:rsidRDefault="00502667">
      <w:pPr>
        <w:spacing w:before="720"/>
      </w:pPr>
    </w:p>
    <w:sectPr w:rsidR="00502667">
      <w:headerReference w:type="default" r:id="rId43"/>
      <w:footerReference w:type="default" r:id="rId44"/>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E0A" w:rsidRDefault="00AB6E0A">
      <w:pPr>
        <w:spacing w:after="0" w:line="240" w:lineRule="auto"/>
      </w:pPr>
      <w:r>
        <w:separator/>
      </w:r>
    </w:p>
  </w:endnote>
  <w:endnote w:type="continuationSeparator" w:id="0">
    <w:p w:rsidR="00AB6E0A" w:rsidRDefault="00AB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57F" w:rsidRPr="00776C5B" w:rsidRDefault="005D7150" w:rsidP="00DF6145">
    <w:pPr>
      <w:pStyle w:val="Footer"/>
      <w:ind w:left="6480" w:firstLine="720"/>
      <w:rPr>
        <w:rFonts w:ascii="Candara" w:hAnsi="Candara"/>
        <w:b/>
        <w:sz w:val="24"/>
      </w:rPr>
    </w:pPr>
    <w:r>
      <w:rPr>
        <w:rFonts w:ascii="Candara" w:hAnsi="Candara"/>
        <w:b/>
        <w:sz w:val="24"/>
      </w:rPr>
      <w:t xml:space="preserve">By </w:t>
    </w:r>
    <w:r w:rsidR="0010457F" w:rsidRPr="00776C5B">
      <w:rPr>
        <w:rFonts w:ascii="Candara" w:hAnsi="Candara"/>
        <w:b/>
        <w:sz w:val="24"/>
      </w:rPr>
      <w:t>Karthik Narisetti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E" w:rsidRDefault="00D67F9E">
    <w:pPr>
      <w:pStyle w:val="Footer"/>
    </w:pPr>
    <w:r>
      <w:t xml:space="preserve">Page </w:t>
    </w:r>
    <w:r>
      <w:fldChar w:fldCharType="begin"/>
    </w:r>
    <w:r>
      <w:instrText xml:space="preserve"> page </w:instrText>
    </w:r>
    <w:r>
      <w:fldChar w:fldCharType="separate"/>
    </w:r>
    <w:r w:rsidR="00DE6819">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E0A" w:rsidRDefault="00AB6E0A">
      <w:pPr>
        <w:spacing w:after="0" w:line="240" w:lineRule="auto"/>
      </w:pPr>
      <w:r>
        <w:separator/>
      </w:r>
    </w:p>
  </w:footnote>
  <w:footnote w:type="continuationSeparator" w:id="0">
    <w:p w:rsidR="00AB6E0A" w:rsidRDefault="00AB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E" w:rsidRDefault="00D67F9E">
    <w:pPr>
      <w:pStyle w:val="HeaderShaded"/>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E" w:rsidRDefault="00D67F9E">
    <w:pPr>
      <w:pStyle w:val="HeaderShaded"/>
    </w:pPr>
    <w:r>
      <w:t xml:space="preserve">PRIVACY INVASION: </w:t>
    </w:r>
    <w:r w:rsidRPr="000A0A7D">
      <w:t>DISAGGREGATION OF AMI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2474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4pt;height:11.4pt" o:bullet="t">
        <v:imagedata r:id="rId1" o:title="mso8527"/>
      </v:shape>
    </w:pict>
  </w:numPicBullet>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D5F3A79"/>
    <w:multiLevelType w:val="hybridMultilevel"/>
    <w:tmpl w:val="D714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B6246"/>
    <w:multiLevelType w:val="multilevel"/>
    <w:tmpl w:val="D744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nsid w:val="3850112A"/>
    <w:multiLevelType w:val="hybridMultilevel"/>
    <w:tmpl w:val="682A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64AF3"/>
    <w:multiLevelType w:val="hybridMultilevel"/>
    <w:tmpl w:val="77F2F8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C1742"/>
    <w:multiLevelType w:val="multilevel"/>
    <w:tmpl w:val="0E9E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32110D"/>
    <w:multiLevelType w:val="multilevel"/>
    <w:tmpl w:val="8960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C933CA"/>
    <w:multiLevelType w:val="hybridMultilevel"/>
    <w:tmpl w:val="3226397A"/>
    <w:lvl w:ilvl="0" w:tplc="8B942CC6">
      <w:start w:val="1"/>
      <w:numFmt w:val="bullet"/>
      <w:lvlText w:val="•"/>
      <w:lvlJc w:val="left"/>
      <w:pPr>
        <w:tabs>
          <w:tab w:val="num" w:pos="720"/>
        </w:tabs>
        <w:ind w:left="720" w:hanging="360"/>
      </w:pPr>
      <w:rPr>
        <w:rFonts w:ascii="Arial" w:hAnsi="Arial" w:hint="default"/>
      </w:rPr>
    </w:lvl>
    <w:lvl w:ilvl="1" w:tplc="2676CB58" w:tentative="1">
      <w:start w:val="1"/>
      <w:numFmt w:val="bullet"/>
      <w:lvlText w:val="•"/>
      <w:lvlJc w:val="left"/>
      <w:pPr>
        <w:tabs>
          <w:tab w:val="num" w:pos="1440"/>
        </w:tabs>
        <w:ind w:left="1440" w:hanging="360"/>
      </w:pPr>
      <w:rPr>
        <w:rFonts w:ascii="Arial" w:hAnsi="Arial" w:hint="default"/>
      </w:rPr>
    </w:lvl>
    <w:lvl w:ilvl="2" w:tplc="83F4C710" w:tentative="1">
      <w:start w:val="1"/>
      <w:numFmt w:val="bullet"/>
      <w:lvlText w:val="•"/>
      <w:lvlJc w:val="left"/>
      <w:pPr>
        <w:tabs>
          <w:tab w:val="num" w:pos="2160"/>
        </w:tabs>
        <w:ind w:left="2160" w:hanging="360"/>
      </w:pPr>
      <w:rPr>
        <w:rFonts w:ascii="Arial" w:hAnsi="Arial" w:hint="default"/>
      </w:rPr>
    </w:lvl>
    <w:lvl w:ilvl="3" w:tplc="65E813F6" w:tentative="1">
      <w:start w:val="1"/>
      <w:numFmt w:val="bullet"/>
      <w:lvlText w:val="•"/>
      <w:lvlJc w:val="left"/>
      <w:pPr>
        <w:tabs>
          <w:tab w:val="num" w:pos="2880"/>
        </w:tabs>
        <w:ind w:left="2880" w:hanging="360"/>
      </w:pPr>
      <w:rPr>
        <w:rFonts w:ascii="Arial" w:hAnsi="Arial" w:hint="default"/>
      </w:rPr>
    </w:lvl>
    <w:lvl w:ilvl="4" w:tplc="27125B76" w:tentative="1">
      <w:start w:val="1"/>
      <w:numFmt w:val="bullet"/>
      <w:lvlText w:val="•"/>
      <w:lvlJc w:val="left"/>
      <w:pPr>
        <w:tabs>
          <w:tab w:val="num" w:pos="3600"/>
        </w:tabs>
        <w:ind w:left="3600" w:hanging="360"/>
      </w:pPr>
      <w:rPr>
        <w:rFonts w:ascii="Arial" w:hAnsi="Arial" w:hint="default"/>
      </w:rPr>
    </w:lvl>
    <w:lvl w:ilvl="5" w:tplc="13CC0170" w:tentative="1">
      <w:start w:val="1"/>
      <w:numFmt w:val="bullet"/>
      <w:lvlText w:val="•"/>
      <w:lvlJc w:val="left"/>
      <w:pPr>
        <w:tabs>
          <w:tab w:val="num" w:pos="4320"/>
        </w:tabs>
        <w:ind w:left="4320" w:hanging="360"/>
      </w:pPr>
      <w:rPr>
        <w:rFonts w:ascii="Arial" w:hAnsi="Arial" w:hint="default"/>
      </w:rPr>
    </w:lvl>
    <w:lvl w:ilvl="6" w:tplc="A3601528" w:tentative="1">
      <w:start w:val="1"/>
      <w:numFmt w:val="bullet"/>
      <w:lvlText w:val="•"/>
      <w:lvlJc w:val="left"/>
      <w:pPr>
        <w:tabs>
          <w:tab w:val="num" w:pos="5040"/>
        </w:tabs>
        <w:ind w:left="5040" w:hanging="360"/>
      </w:pPr>
      <w:rPr>
        <w:rFonts w:ascii="Arial" w:hAnsi="Arial" w:hint="default"/>
      </w:rPr>
    </w:lvl>
    <w:lvl w:ilvl="7" w:tplc="F34897F8" w:tentative="1">
      <w:start w:val="1"/>
      <w:numFmt w:val="bullet"/>
      <w:lvlText w:val="•"/>
      <w:lvlJc w:val="left"/>
      <w:pPr>
        <w:tabs>
          <w:tab w:val="num" w:pos="5760"/>
        </w:tabs>
        <w:ind w:left="5760" w:hanging="360"/>
      </w:pPr>
      <w:rPr>
        <w:rFonts w:ascii="Arial" w:hAnsi="Arial" w:hint="default"/>
      </w:rPr>
    </w:lvl>
    <w:lvl w:ilvl="8" w:tplc="7FDA38E8" w:tentative="1">
      <w:start w:val="1"/>
      <w:numFmt w:val="bullet"/>
      <w:lvlText w:val="•"/>
      <w:lvlJc w:val="left"/>
      <w:pPr>
        <w:tabs>
          <w:tab w:val="num" w:pos="6480"/>
        </w:tabs>
        <w:ind w:left="6480" w:hanging="360"/>
      </w:pPr>
      <w:rPr>
        <w:rFonts w:ascii="Arial" w:hAnsi="Arial" w:hint="default"/>
      </w:rPr>
    </w:lvl>
  </w:abstractNum>
  <w:abstractNum w:abstractNumId="22">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3895B2A"/>
    <w:multiLevelType w:val="hybridMultilevel"/>
    <w:tmpl w:val="58E0070A"/>
    <w:lvl w:ilvl="0" w:tplc="863E7620">
      <w:start w:val="1"/>
      <w:numFmt w:val="bullet"/>
      <w:lvlText w:val="•"/>
      <w:lvlJc w:val="left"/>
      <w:pPr>
        <w:tabs>
          <w:tab w:val="num" w:pos="720"/>
        </w:tabs>
        <w:ind w:left="720" w:hanging="360"/>
      </w:pPr>
      <w:rPr>
        <w:rFonts w:ascii="Arial" w:hAnsi="Arial" w:hint="default"/>
      </w:rPr>
    </w:lvl>
    <w:lvl w:ilvl="1" w:tplc="4EE4E158">
      <w:start w:val="146"/>
      <w:numFmt w:val="bullet"/>
      <w:lvlText w:val="•"/>
      <w:lvlJc w:val="left"/>
      <w:pPr>
        <w:tabs>
          <w:tab w:val="num" w:pos="1440"/>
        </w:tabs>
        <w:ind w:left="1440" w:hanging="360"/>
      </w:pPr>
      <w:rPr>
        <w:rFonts w:ascii="Arial" w:hAnsi="Arial" w:hint="default"/>
      </w:rPr>
    </w:lvl>
    <w:lvl w:ilvl="2" w:tplc="B0B4926C" w:tentative="1">
      <w:start w:val="1"/>
      <w:numFmt w:val="bullet"/>
      <w:lvlText w:val="•"/>
      <w:lvlJc w:val="left"/>
      <w:pPr>
        <w:tabs>
          <w:tab w:val="num" w:pos="2160"/>
        </w:tabs>
        <w:ind w:left="2160" w:hanging="360"/>
      </w:pPr>
      <w:rPr>
        <w:rFonts w:ascii="Arial" w:hAnsi="Arial" w:hint="default"/>
      </w:rPr>
    </w:lvl>
    <w:lvl w:ilvl="3" w:tplc="9C201FE4" w:tentative="1">
      <w:start w:val="1"/>
      <w:numFmt w:val="bullet"/>
      <w:lvlText w:val="•"/>
      <w:lvlJc w:val="left"/>
      <w:pPr>
        <w:tabs>
          <w:tab w:val="num" w:pos="2880"/>
        </w:tabs>
        <w:ind w:left="2880" w:hanging="360"/>
      </w:pPr>
      <w:rPr>
        <w:rFonts w:ascii="Arial" w:hAnsi="Arial" w:hint="default"/>
      </w:rPr>
    </w:lvl>
    <w:lvl w:ilvl="4" w:tplc="CD3C1D38" w:tentative="1">
      <w:start w:val="1"/>
      <w:numFmt w:val="bullet"/>
      <w:lvlText w:val="•"/>
      <w:lvlJc w:val="left"/>
      <w:pPr>
        <w:tabs>
          <w:tab w:val="num" w:pos="3600"/>
        </w:tabs>
        <w:ind w:left="3600" w:hanging="360"/>
      </w:pPr>
      <w:rPr>
        <w:rFonts w:ascii="Arial" w:hAnsi="Arial" w:hint="default"/>
      </w:rPr>
    </w:lvl>
    <w:lvl w:ilvl="5" w:tplc="2CF4D702" w:tentative="1">
      <w:start w:val="1"/>
      <w:numFmt w:val="bullet"/>
      <w:lvlText w:val="•"/>
      <w:lvlJc w:val="left"/>
      <w:pPr>
        <w:tabs>
          <w:tab w:val="num" w:pos="4320"/>
        </w:tabs>
        <w:ind w:left="4320" w:hanging="360"/>
      </w:pPr>
      <w:rPr>
        <w:rFonts w:ascii="Arial" w:hAnsi="Arial" w:hint="default"/>
      </w:rPr>
    </w:lvl>
    <w:lvl w:ilvl="6" w:tplc="23BE9592" w:tentative="1">
      <w:start w:val="1"/>
      <w:numFmt w:val="bullet"/>
      <w:lvlText w:val="•"/>
      <w:lvlJc w:val="left"/>
      <w:pPr>
        <w:tabs>
          <w:tab w:val="num" w:pos="5040"/>
        </w:tabs>
        <w:ind w:left="5040" w:hanging="360"/>
      </w:pPr>
      <w:rPr>
        <w:rFonts w:ascii="Arial" w:hAnsi="Arial" w:hint="default"/>
      </w:rPr>
    </w:lvl>
    <w:lvl w:ilvl="7" w:tplc="8F32DBCE" w:tentative="1">
      <w:start w:val="1"/>
      <w:numFmt w:val="bullet"/>
      <w:lvlText w:val="•"/>
      <w:lvlJc w:val="left"/>
      <w:pPr>
        <w:tabs>
          <w:tab w:val="num" w:pos="5760"/>
        </w:tabs>
        <w:ind w:left="5760" w:hanging="360"/>
      </w:pPr>
      <w:rPr>
        <w:rFonts w:ascii="Arial" w:hAnsi="Arial" w:hint="default"/>
      </w:rPr>
    </w:lvl>
    <w:lvl w:ilvl="8" w:tplc="06E86722" w:tentative="1">
      <w:start w:val="1"/>
      <w:numFmt w:val="bullet"/>
      <w:lvlText w:val="•"/>
      <w:lvlJc w:val="left"/>
      <w:pPr>
        <w:tabs>
          <w:tab w:val="num" w:pos="6480"/>
        </w:tabs>
        <w:ind w:left="6480" w:hanging="360"/>
      </w:pPr>
      <w:rPr>
        <w:rFonts w:ascii="Arial" w:hAnsi="Arial" w:hint="default"/>
      </w:rPr>
    </w:lvl>
  </w:abstractNum>
  <w:abstractNum w:abstractNumId="24">
    <w:nsid w:val="6E601EF9"/>
    <w:multiLevelType w:val="hybridMultilevel"/>
    <w:tmpl w:val="C380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2"/>
  </w:num>
  <w:num w:numId="17">
    <w:abstractNumId w:val="13"/>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4"/>
  </w:num>
  <w:num w:numId="25">
    <w:abstractNumId w:val="23"/>
  </w:num>
  <w:num w:numId="26">
    <w:abstractNumId w:val="18"/>
  </w:num>
  <w:num w:numId="27">
    <w:abstractNumId w:val="20"/>
  </w:num>
  <w:num w:numId="28">
    <w:abstractNumId w:val="12"/>
  </w:num>
  <w:num w:numId="29">
    <w:abstractNumId w:val="19"/>
  </w:num>
  <w:num w:numId="30">
    <w:abstractNumId w:val="17"/>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F4"/>
    <w:rsid w:val="00007C14"/>
    <w:rsid w:val="00036151"/>
    <w:rsid w:val="00054568"/>
    <w:rsid w:val="00081EC0"/>
    <w:rsid w:val="00082E8B"/>
    <w:rsid w:val="000A0A7D"/>
    <w:rsid w:val="000B6BBD"/>
    <w:rsid w:val="000B760B"/>
    <w:rsid w:val="000E2901"/>
    <w:rsid w:val="00100BFC"/>
    <w:rsid w:val="0010457F"/>
    <w:rsid w:val="0011400E"/>
    <w:rsid w:val="0013186B"/>
    <w:rsid w:val="00151737"/>
    <w:rsid w:val="00163F36"/>
    <w:rsid w:val="001644CE"/>
    <w:rsid w:val="001661CF"/>
    <w:rsid w:val="00172B0D"/>
    <w:rsid w:val="00177BF4"/>
    <w:rsid w:val="00180692"/>
    <w:rsid w:val="00183979"/>
    <w:rsid w:val="00185260"/>
    <w:rsid w:val="001B3EA3"/>
    <w:rsid w:val="001D74D1"/>
    <w:rsid w:val="002448E0"/>
    <w:rsid w:val="002451BD"/>
    <w:rsid w:val="00292C37"/>
    <w:rsid w:val="00293B83"/>
    <w:rsid w:val="002979C1"/>
    <w:rsid w:val="002A55C4"/>
    <w:rsid w:val="002A70D8"/>
    <w:rsid w:val="002B0C2A"/>
    <w:rsid w:val="002B21CD"/>
    <w:rsid w:val="002B3FD6"/>
    <w:rsid w:val="002B799F"/>
    <w:rsid w:val="002D5FDD"/>
    <w:rsid w:val="002F5BAB"/>
    <w:rsid w:val="0031053F"/>
    <w:rsid w:val="00315D26"/>
    <w:rsid w:val="003340F7"/>
    <w:rsid w:val="0034459A"/>
    <w:rsid w:val="00360177"/>
    <w:rsid w:val="00372C46"/>
    <w:rsid w:val="00383E0D"/>
    <w:rsid w:val="003A1583"/>
    <w:rsid w:val="003E7DF0"/>
    <w:rsid w:val="003F35B9"/>
    <w:rsid w:val="00404FB4"/>
    <w:rsid w:val="00416FBD"/>
    <w:rsid w:val="00421521"/>
    <w:rsid w:val="004528B6"/>
    <w:rsid w:val="00453A77"/>
    <w:rsid w:val="004D1577"/>
    <w:rsid w:val="004D3BEE"/>
    <w:rsid w:val="004E6D86"/>
    <w:rsid w:val="00502667"/>
    <w:rsid w:val="005243FC"/>
    <w:rsid w:val="00530464"/>
    <w:rsid w:val="00533DEB"/>
    <w:rsid w:val="00545560"/>
    <w:rsid w:val="005823D6"/>
    <w:rsid w:val="00591560"/>
    <w:rsid w:val="005B3AB4"/>
    <w:rsid w:val="005B448F"/>
    <w:rsid w:val="005B54C7"/>
    <w:rsid w:val="005C3DB3"/>
    <w:rsid w:val="005D63CE"/>
    <w:rsid w:val="005D7150"/>
    <w:rsid w:val="005F4203"/>
    <w:rsid w:val="00602199"/>
    <w:rsid w:val="00615530"/>
    <w:rsid w:val="00615917"/>
    <w:rsid w:val="00636E32"/>
    <w:rsid w:val="0066759A"/>
    <w:rsid w:val="0067184F"/>
    <w:rsid w:val="00682AC1"/>
    <w:rsid w:val="00690265"/>
    <w:rsid w:val="006A23A2"/>
    <w:rsid w:val="006A5C28"/>
    <w:rsid w:val="006B4D59"/>
    <w:rsid w:val="006D673E"/>
    <w:rsid w:val="006E1C8F"/>
    <w:rsid w:val="00700449"/>
    <w:rsid w:val="007006CB"/>
    <w:rsid w:val="0070574C"/>
    <w:rsid w:val="007345B0"/>
    <w:rsid w:val="00776C5B"/>
    <w:rsid w:val="0078480F"/>
    <w:rsid w:val="007957C8"/>
    <w:rsid w:val="007967F5"/>
    <w:rsid w:val="007A5DCE"/>
    <w:rsid w:val="007A71C4"/>
    <w:rsid w:val="007E38B9"/>
    <w:rsid w:val="00810B43"/>
    <w:rsid w:val="00823094"/>
    <w:rsid w:val="008346CA"/>
    <w:rsid w:val="00884781"/>
    <w:rsid w:val="00891FD3"/>
    <w:rsid w:val="008A6DF2"/>
    <w:rsid w:val="008F28C2"/>
    <w:rsid w:val="008F6B7E"/>
    <w:rsid w:val="00912BE5"/>
    <w:rsid w:val="00913845"/>
    <w:rsid w:val="0091710C"/>
    <w:rsid w:val="0091741A"/>
    <w:rsid w:val="0092436C"/>
    <w:rsid w:val="00934034"/>
    <w:rsid w:val="00937593"/>
    <w:rsid w:val="009474A8"/>
    <w:rsid w:val="00952581"/>
    <w:rsid w:val="0096057F"/>
    <w:rsid w:val="00963569"/>
    <w:rsid w:val="00965261"/>
    <w:rsid w:val="009703A7"/>
    <w:rsid w:val="009909FC"/>
    <w:rsid w:val="009A59BC"/>
    <w:rsid w:val="009A65F6"/>
    <w:rsid w:val="009C7B69"/>
    <w:rsid w:val="009E7BC3"/>
    <w:rsid w:val="009F2D9E"/>
    <w:rsid w:val="00A21462"/>
    <w:rsid w:val="00A52DC6"/>
    <w:rsid w:val="00A55DD1"/>
    <w:rsid w:val="00A57D82"/>
    <w:rsid w:val="00A661F1"/>
    <w:rsid w:val="00A76FBE"/>
    <w:rsid w:val="00A7700A"/>
    <w:rsid w:val="00A8485A"/>
    <w:rsid w:val="00AA204D"/>
    <w:rsid w:val="00AA714F"/>
    <w:rsid w:val="00AB3EC6"/>
    <w:rsid w:val="00AB537A"/>
    <w:rsid w:val="00AB6E0A"/>
    <w:rsid w:val="00B018ED"/>
    <w:rsid w:val="00B80E50"/>
    <w:rsid w:val="00B97B0B"/>
    <w:rsid w:val="00B97EAE"/>
    <w:rsid w:val="00BB2F89"/>
    <w:rsid w:val="00BB65BA"/>
    <w:rsid w:val="00BB738F"/>
    <w:rsid w:val="00BC5B1C"/>
    <w:rsid w:val="00BD2D2F"/>
    <w:rsid w:val="00BD636B"/>
    <w:rsid w:val="00C03E78"/>
    <w:rsid w:val="00C063CD"/>
    <w:rsid w:val="00C3200C"/>
    <w:rsid w:val="00C4753B"/>
    <w:rsid w:val="00C55C0F"/>
    <w:rsid w:val="00C743D5"/>
    <w:rsid w:val="00C92039"/>
    <w:rsid w:val="00CB46D1"/>
    <w:rsid w:val="00D02627"/>
    <w:rsid w:val="00D25270"/>
    <w:rsid w:val="00D27912"/>
    <w:rsid w:val="00D314C3"/>
    <w:rsid w:val="00D6400A"/>
    <w:rsid w:val="00D67F9E"/>
    <w:rsid w:val="00D767BE"/>
    <w:rsid w:val="00D979ED"/>
    <w:rsid w:val="00DC5094"/>
    <w:rsid w:val="00DE4DA3"/>
    <w:rsid w:val="00DE6819"/>
    <w:rsid w:val="00DF2EC6"/>
    <w:rsid w:val="00DF6145"/>
    <w:rsid w:val="00E12CB0"/>
    <w:rsid w:val="00E21F27"/>
    <w:rsid w:val="00E2420C"/>
    <w:rsid w:val="00E54006"/>
    <w:rsid w:val="00E55F3F"/>
    <w:rsid w:val="00E57CDE"/>
    <w:rsid w:val="00E65886"/>
    <w:rsid w:val="00E7458F"/>
    <w:rsid w:val="00E93717"/>
    <w:rsid w:val="00EC6043"/>
    <w:rsid w:val="00ED5872"/>
    <w:rsid w:val="00EE4A2D"/>
    <w:rsid w:val="00EE6124"/>
    <w:rsid w:val="00EE735C"/>
    <w:rsid w:val="00EF19FD"/>
    <w:rsid w:val="00F07CF6"/>
    <w:rsid w:val="00F323CC"/>
    <w:rsid w:val="00F32EB3"/>
    <w:rsid w:val="00F4251E"/>
    <w:rsid w:val="00F60D0D"/>
    <w:rsid w:val="00F61FA3"/>
    <w:rsid w:val="00F73150"/>
    <w:rsid w:val="00F82947"/>
    <w:rsid w:val="00F854EA"/>
    <w:rsid w:val="00F940DE"/>
    <w:rsid w:val="00F97218"/>
    <w:rsid w:val="00FB40DF"/>
    <w:rsid w:val="00FB45DB"/>
    <w:rsid w:val="00FC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4D6EDB-F83D-4C2B-A18D-8184B95D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A55DD1"/>
    <w:pPr>
      <w:tabs>
        <w:tab w:val="right" w:leader="underscore" w:pos="9090"/>
      </w:tabs>
      <w:spacing w:after="100"/>
    </w:pPr>
    <w:rPr>
      <w:bCs/>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character" w:customStyle="1" w:styleId="keyword">
    <w:name w:val="keyword"/>
    <w:basedOn w:val="DefaultParagraphFont"/>
    <w:rsid w:val="00F854EA"/>
  </w:style>
  <w:style w:type="character" w:customStyle="1" w:styleId="preprocessor">
    <w:name w:val="preprocessor"/>
    <w:basedOn w:val="DefaultParagraphFont"/>
    <w:rsid w:val="00F854EA"/>
  </w:style>
  <w:style w:type="character" w:customStyle="1" w:styleId="string">
    <w:name w:val="string"/>
    <w:basedOn w:val="DefaultParagraphFont"/>
    <w:rsid w:val="00B8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80362">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94383304">
      <w:bodyDiv w:val="1"/>
      <w:marLeft w:val="0"/>
      <w:marRight w:val="0"/>
      <w:marTop w:val="0"/>
      <w:marBottom w:val="0"/>
      <w:divBdr>
        <w:top w:val="none" w:sz="0" w:space="0" w:color="auto"/>
        <w:left w:val="none" w:sz="0" w:space="0" w:color="auto"/>
        <w:bottom w:val="none" w:sz="0" w:space="0" w:color="auto"/>
        <w:right w:val="none" w:sz="0" w:space="0" w:color="auto"/>
      </w:divBdr>
      <w:divsChild>
        <w:div w:id="891574688">
          <w:marLeft w:val="475"/>
          <w:marRight w:val="0"/>
          <w:marTop w:val="320"/>
          <w:marBottom w:val="0"/>
          <w:divBdr>
            <w:top w:val="none" w:sz="0" w:space="0" w:color="auto"/>
            <w:left w:val="none" w:sz="0" w:space="0" w:color="auto"/>
            <w:bottom w:val="none" w:sz="0" w:space="0" w:color="auto"/>
            <w:right w:val="none" w:sz="0" w:space="0" w:color="auto"/>
          </w:divBdr>
        </w:div>
        <w:div w:id="915555390">
          <w:marLeft w:val="475"/>
          <w:marRight w:val="0"/>
          <w:marTop w:val="320"/>
          <w:marBottom w:val="0"/>
          <w:divBdr>
            <w:top w:val="none" w:sz="0" w:space="0" w:color="auto"/>
            <w:left w:val="none" w:sz="0" w:space="0" w:color="auto"/>
            <w:bottom w:val="none" w:sz="0" w:space="0" w:color="auto"/>
            <w:right w:val="none" w:sz="0" w:space="0" w:color="auto"/>
          </w:divBdr>
        </w:div>
        <w:div w:id="567494772">
          <w:marLeft w:val="475"/>
          <w:marRight w:val="0"/>
          <w:marTop w:val="320"/>
          <w:marBottom w:val="0"/>
          <w:divBdr>
            <w:top w:val="none" w:sz="0" w:space="0" w:color="auto"/>
            <w:left w:val="none" w:sz="0" w:space="0" w:color="auto"/>
            <w:bottom w:val="none" w:sz="0" w:space="0" w:color="auto"/>
            <w:right w:val="none" w:sz="0" w:space="0" w:color="auto"/>
          </w:divBdr>
        </w:div>
        <w:div w:id="198513876">
          <w:marLeft w:val="475"/>
          <w:marRight w:val="0"/>
          <w:marTop w:val="320"/>
          <w:marBottom w:val="0"/>
          <w:divBdr>
            <w:top w:val="none" w:sz="0" w:space="0" w:color="auto"/>
            <w:left w:val="none" w:sz="0" w:space="0" w:color="auto"/>
            <w:bottom w:val="none" w:sz="0" w:space="0" w:color="auto"/>
            <w:right w:val="none" w:sz="0" w:space="0" w:color="auto"/>
          </w:divBdr>
        </w:div>
      </w:divsChild>
    </w:div>
    <w:div w:id="705563538">
      <w:bodyDiv w:val="1"/>
      <w:marLeft w:val="0"/>
      <w:marRight w:val="0"/>
      <w:marTop w:val="0"/>
      <w:marBottom w:val="0"/>
      <w:divBdr>
        <w:top w:val="none" w:sz="0" w:space="0" w:color="auto"/>
        <w:left w:val="none" w:sz="0" w:space="0" w:color="auto"/>
        <w:bottom w:val="none" w:sz="0" w:space="0" w:color="auto"/>
        <w:right w:val="none" w:sz="0" w:space="0" w:color="auto"/>
      </w:divBdr>
    </w:div>
    <w:div w:id="1013530713">
      <w:bodyDiv w:val="1"/>
      <w:marLeft w:val="0"/>
      <w:marRight w:val="0"/>
      <w:marTop w:val="0"/>
      <w:marBottom w:val="0"/>
      <w:divBdr>
        <w:top w:val="none" w:sz="0" w:space="0" w:color="auto"/>
        <w:left w:val="none" w:sz="0" w:space="0" w:color="auto"/>
        <w:bottom w:val="none" w:sz="0" w:space="0" w:color="auto"/>
        <w:right w:val="none" w:sz="0" w:space="0" w:color="auto"/>
      </w:divBdr>
      <w:divsChild>
        <w:div w:id="2133591477">
          <w:marLeft w:val="475"/>
          <w:marRight w:val="0"/>
          <w:marTop w:val="320"/>
          <w:marBottom w:val="0"/>
          <w:divBdr>
            <w:top w:val="none" w:sz="0" w:space="0" w:color="auto"/>
            <w:left w:val="none" w:sz="0" w:space="0" w:color="auto"/>
            <w:bottom w:val="none" w:sz="0" w:space="0" w:color="auto"/>
            <w:right w:val="none" w:sz="0" w:space="0" w:color="auto"/>
          </w:divBdr>
        </w:div>
        <w:div w:id="1517695722">
          <w:marLeft w:val="475"/>
          <w:marRight w:val="0"/>
          <w:marTop w:val="320"/>
          <w:marBottom w:val="0"/>
          <w:divBdr>
            <w:top w:val="none" w:sz="0" w:space="0" w:color="auto"/>
            <w:left w:val="none" w:sz="0" w:space="0" w:color="auto"/>
            <w:bottom w:val="none" w:sz="0" w:space="0" w:color="auto"/>
            <w:right w:val="none" w:sz="0" w:space="0" w:color="auto"/>
          </w:divBdr>
        </w:div>
        <w:div w:id="1891721034">
          <w:marLeft w:val="965"/>
          <w:marRight w:val="0"/>
          <w:marTop w:val="160"/>
          <w:marBottom w:val="0"/>
          <w:divBdr>
            <w:top w:val="none" w:sz="0" w:space="0" w:color="auto"/>
            <w:left w:val="none" w:sz="0" w:space="0" w:color="auto"/>
            <w:bottom w:val="none" w:sz="0" w:space="0" w:color="auto"/>
            <w:right w:val="none" w:sz="0" w:space="0" w:color="auto"/>
          </w:divBdr>
        </w:div>
        <w:div w:id="1627396933">
          <w:marLeft w:val="965"/>
          <w:marRight w:val="0"/>
          <w:marTop w:val="160"/>
          <w:marBottom w:val="0"/>
          <w:divBdr>
            <w:top w:val="none" w:sz="0" w:space="0" w:color="auto"/>
            <w:left w:val="none" w:sz="0" w:space="0" w:color="auto"/>
            <w:bottom w:val="none" w:sz="0" w:space="0" w:color="auto"/>
            <w:right w:val="none" w:sz="0" w:space="0" w:color="auto"/>
          </w:divBdr>
        </w:div>
        <w:div w:id="1925647683">
          <w:marLeft w:val="965"/>
          <w:marRight w:val="0"/>
          <w:marTop w:val="160"/>
          <w:marBottom w:val="0"/>
          <w:divBdr>
            <w:top w:val="none" w:sz="0" w:space="0" w:color="auto"/>
            <w:left w:val="none" w:sz="0" w:space="0" w:color="auto"/>
            <w:bottom w:val="none" w:sz="0" w:space="0" w:color="auto"/>
            <w:right w:val="none" w:sz="0" w:space="0" w:color="auto"/>
          </w:divBdr>
        </w:div>
        <w:div w:id="732238320">
          <w:marLeft w:val="965"/>
          <w:marRight w:val="0"/>
          <w:marTop w:val="160"/>
          <w:marBottom w:val="0"/>
          <w:divBdr>
            <w:top w:val="none" w:sz="0" w:space="0" w:color="auto"/>
            <w:left w:val="none" w:sz="0" w:space="0" w:color="auto"/>
            <w:bottom w:val="none" w:sz="0" w:space="0" w:color="auto"/>
            <w:right w:val="none" w:sz="0" w:space="0" w:color="auto"/>
          </w:divBdr>
        </w:div>
      </w:divsChild>
    </w:div>
    <w:div w:id="1332224153">
      <w:bodyDiv w:val="1"/>
      <w:marLeft w:val="0"/>
      <w:marRight w:val="0"/>
      <w:marTop w:val="0"/>
      <w:marBottom w:val="0"/>
      <w:divBdr>
        <w:top w:val="none" w:sz="0" w:space="0" w:color="auto"/>
        <w:left w:val="none" w:sz="0" w:space="0" w:color="auto"/>
        <w:bottom w:val="none" w:sz="0" w:space="0" w:color="auto"/>
        <w:right w:val="none" w:sz="0" w:space="0" w:color="auto"/>
      </w:divBdr>
    </w:div>
    <w:div w:id="1365330415">
      <w:bodyDiv w:val="1"/>
      <w:marLeft w:val="0"/>
      <w:marRight w:val="0"/>
      <w:marTop w:val="0"/>
      <w:marBottom w:val="0"/>
      <w:divBdr>
        <w:top w:val="none" w:sz="0" w:space="0" w:color="auto"/>
        <w:left w:val="none" w:sz="0" w:space="0" w:color="auto"/>
        <w:bottom w:val="none" w:sz="0" w:space="0" w:color="auto"/>
        <w:right w:val="none" w:sz="0" w:space="0" w:color="auto"/>
      </w:divBdr>
      <w:divsChild>
        <w:div w:id="1251236143">
          <w:marLeft w:val="547"/>
          <w:marRight w:val="0"/>
          <w:marTop w:val="0"/>
          <w:marBottom w:val="0"/>
          <w:divBdr>
            <w:top w:val="none" w:sz="0" w:space="0" w:color="auto"/>
            <w:left w:val="none" w:sz="0" w:space="0" w:color="auto"/>
            <w:bottom w:val="none" w:sz="0" w:space="0" w:color="auto"/>
            <w:right w:val="none" w:sz="0" w:space="0" w:color="auto"/>
          </w:divBdr>
        </w:div>
        <w:div w:id="2103067559">
          <w:marLeft w:val="547"/>
          <w:marRight w:val="0"/>
          <w:marTop w:val="0"/>
          <w:marBottom w:val="0"/>
          <w:divBdr>
            <w:top w:val="none" w:sz="0" w:space="0" w:color="auto"/>
            <w:left w:val="none" w:sz="0" w:space="0" w:color="auto"/>
            <w:bottom w:val="none" w:sz="0" w:space="0" w:color="auto"/>
            <w:right w:val="none" w:sz="0" w:space="0" w:color="auto"/>
          </w:divBdr>
        </w:div>
        <w:div w:id="142042433">
          <w:marLeft w:val="547"/>
          <w:marRight w:val="0"/>
          <w:marTop w:val="0"/>
          <w:marBottom w:val="0"/>
          <w:divBdr>
            <w:top w:val="none" w:sz="0" w:space="0" w:color="auto"/>
            <w:left w:val="none" w:sz="0" w:space="0" w:color="auto"/>
            <w:bottom w:val="none" w:sz="0" w:space="0" w:color="auto"/>
            <w:right w:val="none" w:sz="0" w:space="0" w:color="auto"/>
          </w:divBdr>
        </w:div>
        <w:div w:id="1568690315">
          <w:marLeft w:val="547"/>
          <w:marRight w:val="0"/>
          <w:marTop w:val="0"/>
          <w:marBottom w:val="0"/>
          <w:divBdr>
            <w:top w:val="none" w:sz="0" w:space="0" w:color="auto"/>
            <w:left w:val="none" w:sz="0" w:space="0" w:color="auto"/>
            <w:bottom w:val="none" w:sz="0" w:space="0" w:color="auto"/>
            <w:right w:val="none" w:sz="0" w:space="0" w:color="auto"/>
          </w:divBdr>
        </w:div>
        <w:div w:id="1479683778">
          <w:marLeft w:val="547"/>
          <w:marRight w:val="0"/>
          <w:marTop w:val="0"/>
          <w:marBottom w:val="0"/>
          <w:divBdr>
            <w:top w:val="none" w:sz="0" w:space="0" w:color="auto"/>
            <w:left w:val="none" w:sz="0" w:space="0" w:color="auto"/>
            <w:bottom w:val="none" w:sz="0" w:space="0" w:color="auto"/>
            <w:right w:val="none" w:sz="0" w:space="0" w:color="auto"/>
          </w:divBdr>
        </w:div>
      </w:divsChild>
    </w:div>
    <w:div w:id="1366444851">
      <w:bodyDiv w:val="1"/>
      <w:marLeft w:val="0"/>
      <w:marRight w:val="0"/>
      <w:marTop w:val="0"/>
      <w:marBottom w:val="0"/>
      <w:divBdr>
        <w:top w:val="none" w:sz="0" w:space="0" w:color="auto"/>
        <w:left w:val="none" w:sz="0" w:space="0" w:color="auto"/>
        <w:bottom w:val="none" w:sz="0" w:space="0" w:color="auto"/>
        <w:right w:val="none" w:sz="0" w:space="0" w:color="auto"/>
      </w:divBdr>
      <w:divsChild>
        <w:div w:id="599341037">
          <w:marLeft w:val="475"/>
          <w:marRight w:val="0"/>
          <w:marTop w:val="320"/>
          <w:marBottom w:val="0"/>
          <w:divBdr>
            <w:top w:val="none" w:sz="0" w:space="0" w:color="auto"/>
            <w:left w:val="none" w:sz="0" w:space="0" w:color="auto"/>
            <w:bottom w:val="none" w:sz="0" w:space="0" w:color="auto"/>
            <w:right w:val="none" w:sz="0" w:space="0" w:color="auto"/>
          </w:divBdr>
        </w:div>
        <w:div w:id="402025597">
          <w:marLeft w:val="475"/>
          <w:marRight w:val="0"/>
          <w:marTop w:val="320"/>
          <w:marBottom w:val="0"/>
          <w:divBdr>
            <w:top w:val="none" w:sz="0" w:space="0" w:color="auto"/>
            <w:left w:val="none" w:sz="0" w:space="0" w:color="auto"/>
            <w:bottom w:val="none" w:sz="0" w:space="0" w:color="auto"/>
            <w:right w:val="none" w:sz="0" w:space="0" w:color="auto"/>
          </w:divBdr>
        </w:div>
        <w:div w:id="1921212267">
          <w:marLeft w:val="475"/>
          <w:marRight w:val="0"/>
          <w:marTop w:val="320"/>
          <w:marBottom w:val="0"/>
          <w:divBdr>
            <w:top w:val="none" w:sz="0" w:space="0" w:color="auto"/>
            <w:left w:val="none" w:sz="0" w:space="0" w:color="auto"/>
            <w:bottom w:val="none" w:sz="0" w:space="0" w:color="auto"/>
            <w:right w:val="none" w:sz="0" w:space="0" w:color="auto"/>
          </w:divBdr>
        </w:div>
        <w:div w:id="169875093">
          <w:marLeft w:val="475"/>
          <w:marRight w:val="0"/>
          <w:marTop w:val="320"/>
          <w:marBottom w:val="0"/>
          <w:divBdr>
            <w:top w:val="none" w:sz="0" w:space="0" w:color="auto"/>
            <w:left w:val="none" w:sz="0" w:space="0" w:color="auto"/>
            <w:bottom w:val="none" w:sz="0" w:space="0" w:color="auto"/>
            <w:right w:val="none" w:sz="0" w:space="0" w:color="auto"/>
          </w:divBdr>
        </w:div>
      </w:divsChild>
    </w:div>
    <w:div w:id="1760250954">
      <w:bodyDiv w:val="1"/>
      <w:marLeft w:val="0"/>
      <w:marRight w:val="0"/>
      <w:marTop w:val="0"/>
      <w:marBottom w:val="0"/>
      <w:divBdr>
        <w:top w:val="none" w:sz="0" w:space="0" w:color="auto"/>
        <w:left w:val="none" w:sz="0" w:space="0" w:color="auto"/>
        <w:bottom w:val="none" w:sz="0" w:space="0" w:color="auto"/>
        <w:right w:val="none" w:sz="0" w:space="0" w:color="auto"/>
      </w:divBdr>
      <w:divsChild>
        <w:div w:id="909576859">
          <w:marLeft w:val="547"/>
          <w:marRight w:val="0"/>
          <w:marTop w:val="0"/>
          <w:marBottom w:val="0"/>
          <w:divBdr>
            <w:top w:val="none" w:sz="0" w:space="0" w:color="auto"/>
            <w:left w:val="none" w:sz="0" w:space="0" w:color="auto"/>
            <w:bottom w:val="none" w:sz="0" w:space="0" w:color="auto"/>
            <w:right w:val="none" w:sz="0" w:space="0" w:color="auto"/>
          </w:divBdr>
        </w:div>
      </w:divsChild>
    </w:div>
    <w:div w:id="1902014478">
      <w:bodyDiv w:val="1"/>
      <w:marLeft w:val="0"/>
      <w:marRight w:val="0"/>
      <w:marTop w:val="0"/>
      <w:marBottom w:val="0"/>
      <w:divBdr>
        <w:top w:val="none" w:sz="0" w:space="0" w:color="auto"/>
        <w:left w:val="none" w:sz="0" w:space="0" w:color="auto"/>
        <w:bottom w:val="none" w:sz="0" w:space="0" w:color="auto"/>
        <w:right w:val="none" w:sz="0" w:space="0" w:color="auto"/>
      </w:divBdr>
      <w:divsChild>
        <w:div w:id="1282880067">
          <w:marLeft w:val="475"/>
          <w:marRight w:val="0"/>
          <w:marTop w:val="320"/>
          <w:marBottom w:val="0"/>
          <w:divBdr>
            <w:top w:val="none" w:sz="0" w:space="0" w:color="auto"/>
            <w:left w:val="none" w:sz="0" w:space="0" w:color="auto"/>
            <w:bottom w:val="none" w:sz="0" w:space="0" w:color="auto"/>
            <w:right w:val="none" w:sz="0" w:space="0" w:color="auto"/>
          </w:divBdr>
        </w:div>
        <w:div w:id="1495294502">
          <w:marLeft w:val="475"/>
          <w:marRight w:val="0"/>
          <w:marTop w:val="320"/>
          <w:marBottom w:val="0"/>
          <w:divBdr>
            <w:top w:val="none" w:sz="0" w:space="0" w:color="auto"/>
            <w:left w:val="none" w:sz="0" w:space="0" w:color="auto"/>
            <w:bottom w:val="none" w:sz="0" w:space="0" w:color="auto"/>
            <w:right w:val="none" w:sz="0" w:space="0" w:color="auto"/>
          </w:divBdr>
        </w:div>
        <w:div w:id="532696860">
          <w:marLeft w:val="965"/>
          <w:marRight w:val="0"/>
          <w:marTop w:val="160"/>
          <w:marBottom w:val="0"/>
          <w:divBdr>
            <w:top w:val="none" w:sz="0" w:space="0" w:color="auto"/>
            <w:left w:val="none" w:sz="0" w:space="0" w:color="auto"/>
            <w:bottom w:val="none" w:sz="0" w:space="0" w:color="auto"/>
            <w:right w:val="none" w:sz="0" w:space="0" w:color="auto"/>
          </w:divBdr>
        </w:div>
        <w:div w:id="611786518">
          <w:marLeft w:val="965"/>
          <w:marRight w:val="0"/>
          <w:marTop w:val="160"/>
          <w:marBottom w:val="0"/>
          <w:divBdr>
            <w:top w:val="none" w:sz="0" w:space="0" w:color="auto"/>
            <w:left w:val="none" w:sz="0" w:space="0" w:color="auto"/>
            <w:bottom w:val="none" w:sz="0" w:space="0" w:color="auto"/>
            <w:right w:val="none" w:sz="0" w:space="0" w:color="auto"/>
          </w:divBdr>
        </w:div>
        <w:div w:id="700938391">
          <w:marLeft w:val="965"/>
          <w:marRight w:val="0"/>
          <w:marTop w:val="160"/>
          <w:marBottom w:val="0"/>
          <w:divBdr>
            <w:top w:val="none" w:sz="0" w:space="0" w:color="auto"/>
            <w:left w:val="none" w:sz="0" w:space="0" w:color="auto"/>
            <w:bottom w:val="none" w:sz="0" w:space="0" w:color="auto"/>
            <w:right w:val="none" w:sz="0" w:space="0" w:color="auto"/>
          </w:divBdr>
        </w:div>
        <w:div w:id="483085150">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image" Target="media/image28.jpe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hyperlink" Target="https://www.kaggle.com/"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hyperlink" Target="https://www.kaggle.co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k\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019D65F6634492BF780790F7D64E54"/>
        <w:category>
          <w:name w:val="General"/>
          <w:gallery w:val="placeholder"/>
        </w:category>
        <w:types>
          <w:type w:val="bbPlcHdr"/>
        </w:types>
        <w:behaviors>
          <w:behavior w:val="content"/>
        </w:behaviors>
        <w:guid w:val="{3994F79A-F316-4CF7-994F-0B2D8A9B636A}"/>
      </w:docPartPr>
      <w:docPartBody>
        <w:p w:rsidR="00CF1A09" w:rsidRDefault="00F62F98">
          <w:pPr>
            <w:pStyle w:val="E8019D65F6634492BF780790F7D64E54"/>
          </w:pPr>
          <w:r>
            <w:t>Annual</w:t>
          </w:r>
          <w:r>
            <w:br/>
            <w:t>Report</w:t>
          </w:r>
        </w:p>
      </w:docPartBody>
    </w:docPart>
    <w:docPart>
      <w:docPartPr>
        <w:name w:val="A002DAE7817B4D7BBE993F1072F794F8"/>
        <w:category>
          <w:name w:val="General"/>
          <w:gallery w:val="placeholder"/>
        </w:category>
        <w:types>
          <w:type w:val="bbPlcHdr"/>
        </w:types>
        <w:behaviors>
          <w:behavior w:val="content"/>
        </w:behaviors>
        <w:guid w:val="{4FF0B4B5-04B1-4EFE-928D-352E8CC5D342}"/>
      </w:docPartPr>
      <w:docPartBody>
        <w:p w:rsidR="00CF1A09" w:rsidRDefault="00F62F98">
          <w:pPr>
            <w:pStyle w:val="A002DAE7817B4D7BBE993F1072F794F8"/>
          </w:pPr>
          <w:r>
            <w:t>[Year]</w:t>
          </w:r>
        </w:p>
      </w:docPartBody>
    </w:docPart>
    <w:docPart>
      <w:docPartPr>
        <w:name w:val="A58C149351CB4CF3BD7AF9F65319C0EC"/>
        <w:category>
          <w:name w:val="General"/>
          <w:gallery w:val="placeholder"/>
        </w:category>
        <w:types>
          <w:type w:val="bbPlcHdr"/>
        </w:types>
        <w:behaviors>
          <w:behavior w:val="content"/>
        </w:behaviors>
        <w:guid w:val="{F54FD914-2F0D-43A6-BEF3-577D36A43798}"/>
      </w:docPartPr>
      <w:docPartBody>
        <w:p w:rsidR="00CF1A09" w:rsidRDefault="00F62F98">
          <w:pPr>
            <w:pStyle w:val="A58C149351CB4CF3BD7AF9F65319C0EC"/>
          </w:pPr>
          <w:r>
            <w:t>[You can add an abstract or other key statement here. An abstract is typically a short summary of the document content.]</w:t>
          </w:r>
        </w:p>
      </w:docPartBody>
    </w:docPart>
    <w:docPart>
      <w:docPartPr>
        <w:name w:val="D6F96A4BA1DA4F3D84D2C4CFA90D2BED"/>
        <w:category>
          <w:name w:val="General"/>
          <w:gallery w:val="placeholder"/>
        </w:category>
        <w:types>
          <w:type w:val="bbPlcHdr"/>
        </w:types>
        <w:behaviors>
          <w:behavior w:val="content"/>
        </w:behaviors>
        <w:guid w:val="{1C2D3CB3-F0F2-458F-8179-FACA1519D433}"/>
      </w:docPartPr>
      <w:docPartBody>
        <w:p w:rsidR="00CF1A09" w:rsidRDefault="00CF1A09" w:rsidP="00CF1A09">
          <w:pPr>
            <w:pStyle w:val="D6F96A4BA1DA4F3D84D2C4CFA90D2BED"/>
          </w:pPr>
          <w:r>
            <w:t>When you have a document that shows a lot of numbers, it’s a good idea to have a little text that explains the numbers. You can do that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98"/>
    <w:rsid w:val="00CC795E"/>
    <w:rsid w:val="00CF1A09"/>
    <w:rsid w:val="00F6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E3CA7F7C34F8EBD7C73153D84862E">
    <w:name w:val="D7DE3CA7F7C34F8EBD7C73153D84862E"/>
  </w:style>
  <w:style w:type="paragraph" w:customStyle="1" w:styleId="DDD0409E2A944754B79593D0572C9AF5">
    <w:name w:val="DDD0409E2A944754B79593D0572C9AF5"/>
  </w:style>
  <w:style w:type="paragraph" w:customStyle="1" w:styleId="83B552A294094DFDB32837C897C3CAFD">
    <w:name w:val="83B552A294094DFDB32837C897C3CAFD"/>
  </w:style>
  <w:style w:type="paragraph" w:customStyle="1" w:styleId="409AE1639B794FB0952E7AB9D5F349C4">
    <w:name w:val="409AE1639B794FB0952E7AB9D5F349C4"/>
  </w:style>
  <w:style w:type="paragraph" w:customStyle="1" w:styleId="3D01470B292F4C9D9011948E96B30ED7">
    <w:name w:val="3D01470B292F4C9D9011948E96B30ED7"/>
  </w:style>
  <w:style w:type="paragraph" w:customStyle="1" w:styleId="5EEA1B89C8854E49BD68E4D3AEEA9E05">
    <w:name w:val="5EEA1B89C8854E49BD68E4D3AEEA9E05"/>
  </w:style>
  <w:style w:type="paragraph" w:customStyle="1" w:styleId="D7DE36BBD4A1494CB6F9E4C4CC019860">
    <w:name w:val="D7DE36BBD4A1494CB6F9E4C4CC01986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DEF451D6969E4C4A9091438E7A647FD2">
    <w:name w:val="DEF451D6969E4C4A9091438E7A647FD2"/>
  </w:style>
  <w:style w:type="paragraph" w:customStyle="1" w:styleId="E4062759FA8A469ABB8917E80F28C8F7">
    <w:name w:val="E4062759FA8A469ABB8917E80F28C8F7"/>
  </w:style>
  <w:style w:type="paragraph" w:customStyle="1" w:styleId="5BB1AFAFDD134B28AD90D4D6B32E46C4">
    <w:name w:val="5BB1AFAFDD134B28AD90D4D6B32E46C4"/>
  </w:style>
  <w:style w:type="paragraph" w:customStyle="1" w:styleId="F045D267D6C84253A5D6688A3F2360B2">
    <w:name w:val="F045D267D6C84253A5D6688A3F2360B2"/>
  </w:style>
  <w:style w:type="paragraph" w:customStyle="1" w:styleId="7930EF6D2E4F4A719B8E3F258317D19C">
    <w:name w:val="7930EF6D2E4F4A719B8E3F258317D19C"/>
  </w:style>
  <w:style w:type="paragraph" w:customStyle="1" w:styleId="0683E9FE4E534C7B91837ADAACA76F6F">
    <w:name w:val="0683E9FE4E534C7B91837ADAACA76F6F"/>
  </w:style>
  <w:style w:type="paragraph" w:customStyle="1" w:styleId="EF750A975B544A3B85BFBAC8ECFD4624">
    <w:name w:val="EF750A975B544A3B85BFBAC8ECFD4624"/>
  </w:style>
  <w:style w:type="paragraph" w:customStyle="1" w:styleId="2801E4A28D21455FAF55784DB4FAB806">
    <w:name w:val="2801E4A28D21455FAF55784DB4FAB806"/>
  </w:style>
  <w:style w:type="paragraph" w:customStyle="1" w:styleId="F06B0CBC640C497FA10AA08BBB1B1731">
    <w:name w:val="F06B0CBC640C497FA10AA08BBB1B1731"/>
  </w:style>
  <w:style w:type="paragraph" w:customStyle="1" w:styleId="DBEE287695CF4E40AD4F25E4EA9E0FCC">
    <w:name w:val="DBEE287695CF4E40AD4F25E4EA9E0FCC"/>
  </w:style>
  <w:style w:type="paragraph" w:customStyle="1" w:styleId="5211EAE58AF240388171322F452C8D8C">
    <w:name w:val="5211EAE58AF240388171322F452C8D8C"/>
  </w:style>
  <w:style w:type="paragraph" w:customStyle="1" w:styleId="6427097BAEE54CD5AB0C479071658FD5">
    <w:name w:val="6427097BAEE54CD5AB0C479071658FD5"/>
  </w:style>
  <w:style w:type="paragraph" w:customStyle="1" w:styleId="D55EB33B6574451FAFC4744CCE196EAB">
    <w:name w:val="D55EB33B6574451FAFC4744CCE196EAB"/>
  </w:style>
  <w:style w:type="paragraph" w:customStyle="1" w:styleId="9394F2F52F354E18969EE3E478002485">
    <w:name w:val="9394F2F52F354E18969EE3E478002485"/>
  </w:style>
  <w:style w:type="paragraph" w:customStyle="1" w:styleId="99ED8AF8144F4A10817A2AE372B41592">
    <w:name w:val="99ED8AF8144F4A10817A2AE372B41592"/>
  </w:style>
  <w:style w:type="paragraph" w:customStyle="1" w:styleId="454E84D6A6F844D3959F16A305294BBB">
    <w:name w:val="454E84D6A6F844D3959F16A305294BBB"/>
  </w:style>
  <w:style w:type="paragraph" w:customStyle="1" w:styleId="B9CD82587DFF429D8E2A87590112BBA7">
    <w:name w:val="B9CD82587DFF429D8E2A87590112BBA7"/>
  </w:style>
  <w:style w:type="paragraph" w:customStyle="1" w:styleId="E8019D65F6634492BF780790F7D64E54">
    <w:name w:val="E8019D65F6634492BF780790F7D64E54"/>
  </w:style>
  <w:style w:type="paragraph" w:customStyle="1" w:styleId="A002DAE7817B4D7BBE993F1072F794F8">
    <w:name w:val="A002DAE7817B4D7BBE993F1072F794F8"/>
  </w:style>
  <w:style w:type="paragraph" w:customStyle="1" w:styleId="A58C149351CB4CF3BD7AF9F65319C0EC">
    <w:name w:val="A58C149351CB4CF3BD7AF9F65319C0EC"/>
  </w:style>
  <w:style w:type="paragraph" w:customStyle="1" w:styleId="AF2594C92E044CB39EFF38D243CAC4DF">
    <w:name w:val="AF2594C92E044CB39EFF38D243CAC4DF"/>
    <w:rsid w:val="00CF1A09"/>
  </w:style>
  <w:style w:type="paragraph" w:customStyle="1" w:styleId="D6F96A4BA1DA4F3D84D2C4CFA90D2BED">
    <w:name w:val="D6F96A4BA1DA4F3D84D2C4CFA90D2BED"/>
    <w:rsid w:val="00CF1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E1341FCF-58FC-4358-99C3-07FB84A7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2450</TotalTime>
  <Pages>12</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User privacy invasion: By Disaggregation of AMI data</vt:lpstr>
    </vt:vector>
  </TitlesOfParts>
  <Company/>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privacy invasion: By Disaggregation of AMI data</dc:title>
  <dc:creator>Karthik Narisetti</dc:creator>
  <cp:keywords/>
  <cp:lastModifiedBy>Karthik Narisetti</cp:lastModifiedBy>
  <cp:revision>174</cp:revision>
  <cp:lastPrinted>2015-05-06T23:22:00Z</cp:lastPrinted>
  <dcterms:created xsi:type="dcterms:W3CDTF">2015-05-04T16:41:00Z</dcterms:created>
  <dcterms:modified xsi:type="dcterms:W3CDTF">2015-05-06T23:22:00Z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